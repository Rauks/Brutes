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B8" w:rsidRPr="00384B58" w:rsidRDefault="000D61B8" w:rsidP="0026135E">
      <w:pPr>
        <w:pStyle w:val="Titre"/>
        <w:spacing w:after="0"/>
        <w:rPr>
          <w:lang w:val="fr-FR"/>
        </w:rPr>
      </w:pPr>
      <w:r w:rsidRPr="00384B58">
        <w:rPr>
          <w:lang w:val="fr-FR"/>
        </w:rPr>
        <w:t>Réseau 2012 - 2013</w:t>
      </w:r>
    </w:p>
    <w:p w:rsidR="008B4DA4" w:rsidRPr="00384B58" w:rsidRDefault="000D61B8" w:rsidP="00511D99">
      <w:pPr>
        <w:pStyle w:val="Titre1"/>
        <w:spacing w:before="360"/>
        <w:rPr>
          <w:lang w:val="fr-FR"/>
        </w:rPr>
      </w:pPr>
      <w:r w:rsidRPr="00384B58">
        <w:rPr>
          <w:lang w:val="fr-FR"/>
        </w:rPr>
        <w:t>Identification du groupe</w:t>
      </w:r>
    </w:p>
    <w:tbl>
      <w:tblPr>
        <w:tblStyle w:val="Grilledutableau"/>
        <w:tblW w:w="0" w:type="auto"/>
        <w:jc w:val="center"/>
        <w:tblLook w:val="04A0"/>
      </w:tblPr>
      <w:tblGrid>
        <w:gridCol w:w="675"/>
        <w:gridCol w:w="1985"/>
        <w:gridCol w:w="1875"/>
        <w:gridCol w:w="2127"/>
      </w:tblGrid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Id</w:t>
            </w:r>
          </w:p>
        </w:tc>
        <w:tc>
          <w:tcPr>
            <w:tcW w:w="198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Membre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Application</w:t>
            </w:r>
          </w:p>
        </w:tc>
        <w:tc>
          <w:tcPr>
            <w:tcW w:w="2127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Langage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#1</w:t>
            </w:r>
          </w:p>
        </w:tc>
        <w:tc>
          <w:tcPr>
            <w:tcW w:w="1985" w:type="dxa"/>
          </w:tcPr>
          <w:p w:rsidR="001603F1" w:rsidRPr="00384B58" w:rsidRDefault="00BB3DA0" w:rsidP="0026135E">
            <w:pPr>
              <w:rPr>
                <w:lang w:val="fr-FR"/>
              </w:rPr>
            </w:pPr>
            <w:r>
              <w:rPr>
                <w:lang w:val="fr-FR"/>
              </w:rPr>
              <w:t>Ry</w:t>
            </w:r>
            <w:r w:rsidR="000748AB" w:rsidRPr="00384B58">
              <w:rPr>
                <w:lang w:val="fr-FR"/>
              </w:rPr>
              <w:t xml:space="preserve">ad </w:t>
            </w:r>
            <w:proofErr w:type="spellStart"/>
            <w:r w:rsidR="000748AB" w:rsidRPr="00384B58">
              <w:rPr>
                <w:lang w:val="fr-FR"/>
              </w:rPr>
              <w:t>Kacimi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#2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Bruno Muller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C++ / </w:t>
            </w:r>
            <w:proofErr w:type="spellStart"/>
            <w:r w:rsidRPr="00384B58">
              <w:rPr>
                <w:lang w:val="fr-FR"/>
              </w:rPr>
              <w:t>Qt</w:t>
            </w:r>
            <w:proofErr w:type="spellEnd"/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#3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Georges </w:t>
            </w:r>
            <w:proofErr w:type="spellStart"/>
            <w:r w:rsidRPr="00384B58">
              <w:rPr>
                <w:lang w:val="fr-FR"/>
              </w:rPr>
              <w:t>Olivarès</w:t>
            </w:r>
            <w:proofErr w:type="spellEnd"/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Serveur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Java 7</w:t>
            </w:r>
          </w:p>
        </w:tc>
      </w:tr>
      <w:tr w:rsidR="001603F1" w:rsidRPr="00384B58" w:rsidTr="000748AB">
        <w:trPr>
          <w:trHeight w:val="227"/>
          <w:jc w:val="center"/>
        </w:trPr>
        <w:tc>
          <w:tcPr>
            <w:tcW w:w="675" w:type="dxa"/>
          </w:tcPr>
          <w:p w:rsidR="001603F1" w:rsidRPr="00384B58" w:rsidRDefault="001603F1" w:rsidP="0026135E">
            <w:pPr>
              <w:jc w:val="center"/>
              <w:rPr>
                <w:lang w:val="fr-FR"/>
              </w:rPr>
            </w:pPr>
            <w:r w:rsidRPr="00384B58">
              <w:rPr>
                <w:lang w:val="fr-FR"/>
              </w:rPr>
              <w:t>#4</w:t>
            </w:r>
          </w:p>
        </w:tc>
        <w:tc>
          <w:tcPr>
            <w:tcW w:w="1985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Karl Woditsch</w:t>
            </w:r>
          </w:p>
        </w:tc>
        <w:tc>
          <w:tcPr>
            <w:tcW w:w="1875" w:type="dxa"/>
          </w:tcPr>
          <w:p w:rsidR="001603F1" w:rsidRPr="00384B58" w:rsidRDefault="001603F1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>Client</w:t>
            </w:r>
          </w:p>
        </w:tc>
        <w:tc>
          <w:tcPr>
            <w:tcW w:w="2127" w:type="dxa"/>
          </w:tcPr>
          <w:p w:rsidR="001603F1" w:rsidRPr="00384B58" w:rsidRDefault="000748AB" w:rsidP="0026135E">
            <w:pPr>
              <w:rPr>
                <w:lang w:val="fr-FR"/>
              </w:rPr>
            </w:pPr>
            <w:r w:rsidRPr="00384B58">
              <w:rPr>
                <w:lang w:val="fr-FR"/>
              </w:rPr>
              <w:t xml:space="preserve">Java 7 / </w:t>
            </w:r>
            <w:proofErr w:type="spellStart"/>
            <w:r w:rsidRPr="00384B58">
              <w:rPr>
                <w:lang w:val="fr-FR"/>
              </w:rPr>
              <w:t>JavaFX</w:t>
            </w:r>
            <w:proofErr w:type="spellEnd"/>
            <w:r w:rsidRPr="00384B58">
              <w:rPr>
                <w:lang w:val="fr-FR"/>
              </w:rPr>
              <w:t xml:space="preserve"> 2.2 </w:t>
            </w:r>
          </w:p>
        </w:tc>
      </w:tr>
    </w:tbl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Protocole de transport</w:t>
      </w:r>
    </w:p>
    <w:p w:rsidR="00384B58" w:rsidRPr="00384B58" w:rsidRDefault="00384B58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 xml:space="preserve">Le protocole de transport utilisé est </w:t>
      </w:r>
      <w:r w:rsidRPr="00646A1F">
        <w:rPr>
          <w:rFonts w:cs="Courier New"/>
          <w:b/>
          <w:sz w:val="21"/>
          <w:szCs w:val="21"/>
          <w:lang w:val="fr-FR"/>
        </w:rPr>
        <w:t>TCP</w:t>
      </w:r>
      <w:r w:rsidR="007E6781" w:rsidRPr="00646A1F">
        <w:rPr>
          <w:rFonts w:cs="Courier New"/>
          <w:b/>
          <w:sz w:val="21"/>
          <w:szCs w:val="21"/>
          <w:lang w:val="fr-FR"/>
        </w:rPr>
        <w:t xml:space="preserve"> </w:t>
      </w:r>
      <w:r w:rsidR="007E6781" w:rsidRPr="00646A1F">
        <w:rPr>
          <w:rFonts w:cs="Courier New"/>
          <w:sz w:val="21"/>
          <w:szCs w:val="21"/>
          <w:lang w:val="fr-FR"/>
        </w:rPr>
        <w:t>en mode non connecté</w:t>
      </w:r>
      <w:r w:rsidRPr="00384B58">
        <w:rPr>
          <w:rFonts w:cs="Courier New"/>
          <w:sz w:val="21"/>
          <w:szCs w:val="21"/>
          <w:lang w:val="fr-FR"/>
        </w:rPr>
        <w:t>.</w:t>
      </w:r>
    </w:p>
    <w:p w:rsidR="00E41AF4" w:rsidRPr="00E41AF4" w:rsidRDefault="000D61B8" w:rsidP="00E41AF4">
      <w:pPr>
        <w:pStyle w:val="Titre1"/>
        <w:rPr>
          <w:lang w:val="fr-FR"/>
        </w:rPr>
      </w:pPr>
      <w:r w:rsidRPr="00384B58">
        <w:rPr>
          <w:lang w:val="fr-FR"/>
        </w:rPr>
        <w:t>Port utilisé pour communiquer</w:t>
      </w:r>
    </w:p>
    <w:p w:rsidR="000748AB" w:rsidRPr="00384B58" w:rsidRDefault="000748AB" w:rsidP="0026135E">
      <w:pPr>
        <w:spacing w:after="0"/>
        <w:rPr>
          <w:rFonts w:cs="Courier New"/>
          <w:sz w:val="21"/>
          <w:szCs w:val="21"/>
          <w:lang w:val="fr-FR"/>
        </w:rPr>
      </w:pPr>
      <w:r w:rsidRPr="00384B58">
        <w:rPr>
          <w:rFonts w:cs="Courier New"/>
          <w:sz w:val="21"/>
          <w:szCs w:val="21"/>
          <w:lang w:val="fr-FR"/>
        </w:rPr>
        <w:t>Le port utilisé pour les communication</w:t>
      </w:r>
      <w:r w:rsidR="00384B58">
        <w:rPr>
          <w:rFonts w:cs="Courier New"/>
          <w:sz w:val="21"/>
          <w:szCs w:val="21"/>
          <w:lang w:val="fr-FR"/>
        </w:rPr>
        <w:t>s</w:t>
      </w:r>
      <w:r w:rsidRPr="00384B58">
        <w:rPr>
          <w:rFonts w:cs="Courier New"/>
          <w:sz w:val="21"/>
          <w:szCs w:val="21"/>
          <w:lang w:val="fr-FR"/>
        </w:rPr>
        <w:t xml:space="preserve"> est le </w:t>
      </w:r>
      <w:r w:rsidRPr="00384B58">
        <w:rPr>
          <w:rFonts w:cs="Courier New"/>
          <w:b/>
          <w:sz w:val="21"/>
          <w:szCs w:val="21"/>
          <w:lang w:val="fr-FR"/>
        </w:rPr>
        <w:t>42666</w:t>
      </w:r>
      <w:r w:rsidR="008B4DA4" w:rsidRPr="00384B58">
        <w:rPr>
          <w:rFonts w:cs="Courier New"/>
          <w:sz w:val="21"/>
          <w:szCs w:val="21"/>
          <w:lang w:val="fr-FR"/>
        </w:rPr>
        <w:t>.</w:t>
      </w:r>
    </w:p>
    <w:p w:rsidR="000D61B8" w:rsidRPr="00384B58" w:rsidRDefault="000D61B8" w:rsidP="0026135E">
      <w:pPr>
        <w:pStyle w:val="Titre1"/>
        <w:rPr>
          <w:lang w:val="fr-FR"/>
        </w:rPr>
      </w:pPr>
      <w:r w:rsidRPr="00384B58">
        <w:rPr>
          <w:lang w:val="fr-FR"/>
        </w:rPr>
        <w:t>Organisation physique des types de base</w:t>
      </w:r>
    </w:p>
    <w:p w:rsidR="000D61B8" w:rsidRPr="00384B58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Discriminant : </w:t>
      </w:r>
      <w:r w:rsidR="003D246A">
        <w:rPr>
          <w:lang w:val="fr-FR"/>
        </w:rPr>
        <w:tab/>
      </w:r>
      <w:r w:rsidR="001565CE">
        <w:rPr>
          <w:lang w:val="fr-FR"/>
        </w:rPr>
        <w:t>8 bits (</w:t>
      </w:r>
      <w:r w:rsidR="003D246A">
        <w:rPr>
          <w:lang w:val="fr-FR"/>
        </w:rPr>
        <w:t>1 octet</w:t>
      </w:r>
      <w:r w:rsidR="001565CE">
        <w:rPr>
          <w:lang w:val="fr-FR"/>
        </w:rPr>
        <w:t>)</w:t>
      </w:r>
    </w:p>
    <w:p w:rsidR="001565CE" w:rsidRPr="00384B58" w:rsidRDefault="000D61B8" w:rsidP="001565CE">
      <w:pPr>
        <w:spacing w:after="0"/>
        <w:rPr>
          <w:lang w:val="fr-FR"/>
        </w:rPr>
      </w:pPr>
      <w:r w:rsidRPr="00384B58">
        <w:rPr>
          <w:lang w:val="fr-FR"/>
        </w:rPr>
        <w:t xml:space="preserve">Booléen : </w:t>
      </w:r>
      <w:r w:rsidR="003D246A">
        <w:rPr>
          <w:lang w:val="fr-FR"/>
        </w:rPr>
        <w:tab/>
      </w:r>
      <w:r w:rsidR="001565CE">
        <w:rPr>
          <w:lang w:val="fr-FR"/>
        </w:rPr>
        <w:t>8 bits (1 octet)</w:t>
      </w:r>
    </w:p>
    <w:p w:rsidR="001565CE" w:rsidRPr="001A69AC" w:rsidRDefault="000D61B8" w:rsidP="001565CE">
      <w:pPr>
        <w:spacing w:after="0"/>
        <w:rPr>
          <w:lang w:val="fr-FR"/>
        </w:rPr>
      </w:pPr>
      <w:r w:rsidRPr="001A69AC">
        <w:rPr>
          <w:lang w:val="fr-FR"/>
        </w:rPr>
        <w:t xml:space="preserve">Caractère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8 bits (1 octet)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court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16 bits (</w:t>
      </w:r>
      <w:r w:rsidR="00231FBA" w:rsidRPr="001A69AC">
        <w:rPr>
          <w:lang w:val="fr-FR"/>
        </w:rPr>
        <w:t>2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proofErr w:type="spellStart"/>
      <w:r w:rsidRPr="001565CE">
        <w:rPr>
          <w:sz w:val="20"/>
          <w:lang w:val="fr-FR"/>
        </w:rPr>
        <w:t>Big</w:t>
      </w:r>
      <w:proofErr w:type="spellEnd"/>
      <w:r w:rsidRPr="001565CE">
        <w:rPr>
          <w:sz w:val="20"/>
          <w:lang w:val="fr-FR"/>
        </w:rPr>
        <w:t xml:space="preserve"> </w:t>
      </w:r>
      <w:proofErr w:type="spellStart"/>
      <w:r w:rsidRPr="001565CE">
        <w:rPr>
          <w:sz w:val="20"/>
          <w:lang w:val="fr-FR"/>
        </w:rPr>
        <w:t>Endian</w:t>
      </w:r>
      <w:proofErr w:type="spellEnd"/>
      <w:r w:rsidRPr="001565CE">
        <w:rPr>
          <w:sz w:val="20"/>
          <w:lang w:val="fr-FR"/>
        </w:rPr>
        <w:t>, poids fort envoyé en premier.</w:t>
      </w:r>
    </w:p>
    <w:p w:rsidR="001565CE" w:rsidRPr="001A69AC" w:rsidRDefault="000D61B8" w:rsidP="0026135E">
      <w:pPr>
        <w:spacing w:after="0"/>
        <w:rPr>
          <w:lang w:val="fr-FR"/>
        </w:rPr>
      </w:pPr>
      <w:r w:rsidRPr="001A69AC">
        <w:rPr>
          <w:lang w:val="fr-FR"/>
        </w:rPr>
        <w:t xml:space="preserve">Entier long : </w:t>
      </w:r>
      <w:r w:rsidR="003D246A" w:rsidRPr="001A69AC">
        <w:rPr>
          <w:lang w:val="fr-FR"/>
        </w:rPr>
        <w:tab/>
      </w:r>
      <w:r w:rsidR="001565CE" w:rsidRPr="001A69AC">
        <w:rPr>
          <w:lang w:val="fr-FR"/>
        </w:rPr>
        <w:t>32 bits (</w:t>
      </w:r>
      <w:r w:rsidR="00231FBA" w:rsidRPr="001A69AC">
        <w:rPr>
          <w:lang w:val="fr-FR"/>
        </w:rPr>
        <w:t>4 octets</w:t>
      </w:r>
      <w:r w:rsidR="001565CE" w:rsidRPr="001A69AC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lang w:val="fr-FR"/>
        </w:rPr>
      </w:pPr>
      <w:proofErr w:type="spellStart"/>
      <w:r w:rsidRPr="001565CE">
        <w:rPr>
          <w:sz w:val="20"/>
          <w:lang w:val="fr-FR"/>
        </w:rPr>
        <w:t>B</w:t>
      </w:r>
      <w:r w:rsidRPr="001565CE">
        <w:rPr>
          <w:rFonts w:cs="Arial"/>
          <w:color w:val="000000"/>
          <w:sz w:val="20"/>
          <w:shd w:val="clear" w:color="auto" w:fill="FFFFFF"/>
          <w:lang w:val="fr-FR"/>
        </w:rPr>
        <w:t>ig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E</w:t>
      </w:r>
      <w:r w:rsidR="00231FBA" w:rsidRPr="001565CE">
        <w:rPr>
          <w:rFonts w:cs="Arial"/>
          <w:color w:val="000000"/>
          <w:sz w:val="20"/>
          <w:shd w:val="clear" w:color="auto" w:fill="FFFFFF"/>
          <w:lang w:val="fr-FR"/>
        </w:rPr>
        <w:t>ndian</w:t>
      </w:r>
      <w:proofErr w:type="spellEnd"/>
      <w:r w:rsidRPr="001565CE">
        <w:rPr>
          <w:rFonts w:cs="Arial"/>
          <w:color w:val="000000"/>
          <w:sz w:val="20"/>
          <w:shd w:val="clear" w:color="auto" w:fill="FFFFFF"/>
          <w:lang w:val="fr-FR"/>
        </w:rPr>
        <w:t>, poids fort envoyé en premier.</w:t>
      </w:r>
    </w:p>
    <w:p w:rsidR="001565C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Flottant : </w:t>
      </w:r>
      <w:r w:rsidR="003D246A">
        <w:rPr>
          <w:lang w:val="fr-FR"/>
        </w:rPr>
        <w:tab/>
      </w:r>
      <w:r w:rsidR="001565CE">
        <w:rPr>
          <w:lang w:val="fr-FR"/>
        </w:rPr>
        <w:t>32 bits (</w:t>
      </w:r>
      <w:r w:rsidR="00231FBA">
        <w:rPr>
          <w:lang w:val="fr-FR"/>
        </w:rPr>
        <w:t>4 octets</w:t>
      </w:r>
      <w:r w:rsidR="001565CE">
        <w:rPr>
          <w:lang w:val="fr-FR"/>
        </w:rPr>
        <w:t>)</w:t>
      </w:r>
    </w:p>
    <w:p w:rsidR="000D61B8" w:rsidRPr="001565CE" w:rsidRDefault="001565CE" w:rsidP="001565CE">
      <w:pPr>
        <w:spacing w:after="0"/>
        <w:ind w:left="1843"/>
        <w:rPr>
          <w:sz w:val="20"/>
          <w:lang w:val="fr-FR"/>
        </w:rPr>
      </w:pPr>
      <w:r w:rsidRPr="001565CE">
        <w:rPr>
          <w:sz w:val="20"/>
          <w:lang w:val="fr-FR"/>
        </w:rPr>
        <w:t>IEE754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 xml:space="preserve">Chaîne : </w:t>
      </w:r>
      <w:r w:rsidR="003D246A">
        <w:rPr>
          <w:lang w:val="fr-FR"/>
        </w:rPr>
        <w:tab/>
      </w:r>
      <w:r w:rsidR="001565CE">
        <w:rPr>
          <w:lang w:val="fr-FR"/>
        </w:rPr>
        <w:t>16 bits (</w:t>
      </w:r>
      <w:r w:rsidR="00231FBA">
        <w:rPr>
          <w:lang w:val="fr-FR"/>
        </w:rPr>
        <w:t>2 octets</w:t>
      </w:r>
      <w:r w:rsidR="001565CE">
        <w:rPr>
          <w:lang w:val="fr-FR"/>
        </w:rPr>
        <w:t>)</w:t>
      </w:r>
      <w:r w:rsidR="00231FBA">
        <w:rPr>
          <w:lang w:val="fr-FR"/>
        </w:rPr>
        <w:t xml:space="preserve">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055A4D">
        <w:rPr>
          <w:lang w:val="fr-FR"/>
        </w:rPr>
        <w:t>suite d’octets</w:t>
      </w:r>
    </w:p>
    <w:p w:rsidR="000D61B8" w:rsidRP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Longueur</w:t>
      </w:r>
      <w:r w:rsidR="001565CE">
        <w:rPr>
          <w:sz w:val="20"/>
          <w:lang w:val="fr-FR"/>
        </w:rPr>
        <w:t xml:space="preserve"> sur 2 octets (max. 65535) et la chaine suit en UTF8</w:t>
      </w:r>
      <w:r w:rsidR="00B1130C">
        <w:rPr>
          <w:sz w:val="20"/>
          <w:lang w:val="fr-FR"/>
        </w:rPr>
        <w:t>.</w:t>
      </w:r>
    </w:p>
    <w:p w:rsidR="0026135E" w:rsidRDefault="000D61B8" w:rsidP="0026135E">
      <w:pPr>
        <w:spacing w:after="0"/>
        <w:rPr>
          <w:lang w:val="fr-FR"/>
        </w:rPr>
      </w:pPr>
      <w:r w:rsidRPr="00384B58">
        <w:rPr>
          <w:lang w:val="fr-FR"/>
        </w:rPr>
        <w:t>Tableau :</w:t>
      </w:r>
      <w:r w:rsidR="003D246A">
        <w:rPr>
          <w:lang w:val="fr-FR"/>
        </w:rPr>
        <w:tab/>
      </w:r>
      <w:r w:rsidR="00B1130C">
        <w:rPr>
          <w:lang w:val="fr-FR"/>
        </w:rPr>
        <w:t xml:space="preserve">16 bits (2 octets) </w:t>
      </w:r>
      <w:r w:rsidR="00231FBA" w:rsidRPr="00B1130C">
        <w:rPr>
          <w:b/>
          <w:lang w:val="fr-FR"/>
        </w:rPr>
        <w:t>+</w:t>
      </w:r>
      <w:r w:rsidR="00231FBA">
        <w:rPr>
          <w:lang w:val="fr-FR"/>
        </w:rPr>
        <w:t xml:space="preserve"> </w:t>
      </w:r>
      <w:r w:rsidR="00B1130C">
        <w:rPr>
          <w:lang w:val="fr-FR"/>
        </w:rPr>
        <w:t>8 bits (</w:t>
      </w:r>
      <w:r w:rsidR="0026135E">
        <w:rPr>
          <w:lang w:val="fr-FR"/>
        </w:rPr>
        <w:t>1 octet</w:t>
      </w:r>
      <w:r w:rsidR="00B1130C">
        <w:rPr>
          <w:lang w:val="fr-FR"/>
        </w:rPr>
        <w:t>)</w:t>
      </w:r>
      <w:r w:rsidR="0026135E">
        <w:rPr>
          <w:lang w:val="fr-FR"/>
        </w:rPr>
        <w:t xml:space="preserve"> </w:t>
      </w:r>
      <w:r w:rsidR="0026135E" w:rsidRPr="00B1130C">
        <w:rPr>
          <w:b/>
          <w:lang w:val="fr-FR"/>
        </w:rPr>
        <w:t>+</w:t>
      </w:r>
      <w:r w:rsidR="00055A4D">
        <w:rPr>
          <w:lang w:val="fr-FR"/>
        </w:rPr>
        <w:t xml:space="preserve"> suite d’octets</w:t>
      </w:r>
    </w:p>
    <w:p w:rsidR="0026135E" w:rsidRDefault="0026135E" w:rsidP="0026135E">
      <w:pPr>
        <w:spacing w:after="0"/>
        <w:ind w:left="1843"/>
        <w:rPr>
          <w:sz w:val="20"/>
          <w:lang w:val="fr-FR"/>
        </w:rPr>
      </w:pPr>
      <w:r w:rsidRPr="0026135E">
        <w:rPr>
          <w:sz w:val="20"/>
          <w:lang w:val="fr-FR"/>
        </w:rPr>
        <w:t>Nombre d’éléments sur 2 octets</w:t>
      </w:r>
      <w:r w:rsidR="00B1130C">
        <w:rPr>
          <w:sz w:val="20"/>
          <w:lang w:val="fr-FR"/>
        </w:rPr>
        <w:t xml:space="preserve"> (max. 65535)</w:t>
      </w:r>
      <w:r>
        <w:rPr>
          <w:sz w:val="20"/>
          <w:lang w:val="fr-FR"/>
        </w:rPr>
        <w:t xml:space="preserve">, </w:t>
      </w:r>
      <w:r w:rsidR="00697910">
        <w:rPr>
          <w:sz w:val="20"/>
          <w:lang w:val="fr-FR"/>
        </w:rPr>
        <w:t xml:space="preserve">code de </w:t>
      </w:r>
      <w:r>
        <w:rPr>
          <w:sz w:val="20"/>
          <w:lang w:val="fr-FR"/>
        </w:rPr>
        <w:t xml:space="preserve">type </w:t>
      </w:r>
      <w:r w:rsidR="00B1130C">
        <w:rPr>
          <w:sz w:val="20"/>
          <w:lang w:val="fr-FR"/>
        </w:rPr>
        <w:t>sur 1 oc</w:t>
      </w:r>
      <w:r>
        <w:rPr>
          <w:sz w:val="20"/>
          <w:lang w:val="fr-FR"/>
        </w:rPr>
        <w:t>tet</w:t>
      </w:r>
      <w:r w:rsidRPr="0026135E">
        <w:rPr>
          <w:sz w:val="20"/>
          <w:lang w:val="fr-FR"/>
        </w:rPr>
        <w:t xml:space="preserve"> et les données suivent</w:t>
      </w:r>
      <w:r w:rsidR="00646A1F">
        <w:rPr>
          <w:sz w:val="20"/>
          <w:lang w:val="fr-FR"/>
        </w:rPr>
        <w:t>. En cas de tableau vide, nombre (0) et type sont tout de même transmis.</w:t>
      </w:r>
    </w:p>
    <w:p w:rsidR="00055A4D" w:rsidRPr="00055A4D" w:rsidRDefault="00055A4D" w:rsidP="00055A4D">
      <w:pPr>
        <w:spacing w:after="0"/>
        <w:rPr>
          <w:lang w:val="fr-FR"/>
        </w:rPr>
      </w:pPr>
      <w:r>
        <w:rPr>
          <w:lang w:val="fr-FR"/>
        </w:rPr>
        <w:t>Image :</w:t>
      </w:r>
      <w:r>
        <w:rPr>
          <w:lang w:val="fr-FR"/>
        </w:rPr>
        <w:tab/>
      </w:r>
      <w:r>
        <w:rPr>
          <w:lang w:val="fr-FR"/>
        </w:rPr>
        <w:tab/>
        <w:t>16 bits (2 octets) + suite d’octets</w:t>
      </w:r>
    </w:p>
    <w:p w:rsidR="00A468A3" w:rsidRDefault="00055A4D" w:rsidP="0026135E">
      <w:pPr>
        <w:spacing w:after="0"/>
        <w:ind w:left="1843"/>
        <w:rPr>
          <w:sz w:val="20"/>
          <w:lang w:val="fr-FR"/>
        </w:rPr>
      </w:pPr>
      <w:r>
        <w:rPr>
          <w:sz w:val="20"/>
          <w:lang w:val="fr-FR"/>
        </w:rPr>
        <w:t>Taille de l’image sur 2 octets (max. 65535) et les données</w:t>
      </w:r>
      <w:r w:rsidR="00511D99">
        <w:rPr>
          <w:sz w:val="20"/>
          <w:lang w:val="fr-FR"/>
        </w:rPr>
        <w:t xml:space="preserve"> (image PNG)</w:t>
      </w:r>
    </w:p>
    <w:p w:rsidR="0026135E" w:rsidRDefault="0026135E" w:rsidP="0026135E">
      <w:pPr>
        <w:pStyle w:val="Titre2"/>
        <w:rPr>
          <w:lang w:val="fr-FR"/>
        </w:rPr>
      </w:pPr>
      <w:r>
        <w:rPr>
          <w:lang w:val="fr-FR"/>
        </w:rPr>
        <w:t>Codes des types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Booléen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1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 xml:space="preserve">Caractère : 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2</w:t>
      </w:r>
      <w:r>
        <w:rPr>
          <w:lang w:val="fr-FR"/>
        </w:rPr>
        <w:tab/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court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3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Entier long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4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Flottant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5</w:t>
      </w:r>
    </w:p>
    <w:p w:rsidR="0026135E" w:rsidRDefault="0026135E" w:rsidP="0026135E">
      <w:pPr>
        <w:spacing w:after="0"/>
        <w:rPr>
          <w:lang w:val="fr-FR"/>
        </w:rPr>
      </w:pPr>
      <w:r>
        <w:rPr>
          <w:lang w:val="fr-FR"/>
        </w:rPr>
        <w:t>Chaîne :</w:t>
      </w:r>
      <w:r>
        <w:rPr>
          <w:lang w:val="fr-FR"/>
        </w:rPr>
        <w:tab/>
      </w:r>
      <w:r w:rsidR="00B1130C">
        <w:rPr>
          <w:lang w:val="fr-FR"/>
        </w:rPr>
        <w:t>0x0</w:t>
      </w:r>
      <w:r w:rsidR="00697910">
        <w:rPr>
          <w:lang w:val="fr-FR"/>
        </w:rPr>
        <w:t>6</w:t>
      </w:r>
    </w:p>
    <w:p w:rsidR="00157279" w:rsidRDefault="00B1130C" w:rsidP="00697910">
      <w:pPr>
        <w:spacing w:after="0"/>
        <w:rPr>
          <w:lang w:val="fr-FR"/>
        </w:rPr>
      </w:pPr>
      <w:r>
        <w:rPr>
          <w:lang w:val="fr-FR"/>
        </w:rPr>
        <w:t>Image</w:t>
      </w:r>
      <w:r w:rsidR="0026135E">
        <w:rPr>
          <w:lang w:val="fr-FR"/>
        </w:rPr>
        <w:t> :</w:t>
      </w:r>
      <w:r w:rsidR="0026135E">
        <w:rPr>
          <w:lang w:val="fr-FR"/>
        </w:rPr>
        <w:tab/>
      </w:r>
      <w:r>
        <w:rPr>
          <w:lang w:val="fr-FR"/>
        </w:rPr>
        <w:tab/>
        <w:t>0x0</w:t>
      </w:r>
      <w:r w:rsidR="00697910">
        <w:rPr>
          <w:lang w:val="fr-FR"/>
        </w:rPr>
        <w:t>7</w:t>
      </w:r>
    </w:p>
    <w:p w:rsidR="000D61B8" w:rsidRPr="00384B58" w:rsidRDefault="000D61B8" w:rsidP="00157279">
      <w:pPr>
        <w:pStyle w:val="Titre1"/>
        <w:rPr>
          <w:rFonts w:asciiTheme="minorHAnsi" w:hAnsiTheme="minorHAnsi"/>
          <w:lang w:val="fr-FR"/>
        </w:rPr>
      </w:pPr>
      <w:r w:rsidRPr="00384B58">
        <w:rPr>
          <w:lang w:val="fr-FR"/>
        </w:rPr>
        <w:lastRenderedPageBreak/>
        <w:t>Structure générale des messages</w:t>
      </w:r>
    </w:p>
    <w:p w:rsidR="000D61B8" w:rsidRPr="00384B58" w:rsidRDefault="000D61B8" w:rsidP="0026135E">
      <w:pPr>
        <w:pStyle w:val="Titre2"/>
        <w:rPr>
          <w:lang w:val="fr-FR"/>
        </w:rPr>
      </w:pPr>
      <w:r w:rsidRPr="00384B58">
        <w:rPr>
          <w:lang w:val="fr-FR"/>
        </w:rPr>
        <w:t>Messages clients vers serveurs et structure de ces messages</w:t>
      </w:r>
    </w:p>
    <w:p w:rsidR="000D61B8" w:rsidRDefault="00DB7F9B" w:rsidP="00126DF7">
      <w:pPr>
        <w:pStyle w:val="Titre3"/>
        <w:rPr>
          <w:lang w:val="fr-FR"/>
        </w:rPr>
      </w:pPr>
      <w:r>
        <w:rPr>
          <w:lang w:val="fr-FR"/>
        </w:rPr>
        <w:t>LOGIN = 0x80</w:t>
      </w:r>
    </w:p>
    <w:tbl>
      <w:tblPr>
        <w:tblStyle w:val="Grilledutableau"/>
        <w:tblW w:w="7572" w:type="dxa"/>
        <w:tblLook w:val="04A0"/>
      </w:tblPr>
      <w:tblGrid>
        <w:gridCol w:w="1101"/>
        <w:gridCol w:w="1161"/>
        <w:gridCol w:w="1419"/>
        <w:gridCol w:w="995"/>
        <w:gridCol w:w="993"/>
        <w:gridCol w:w="938"/>
        <w:gridCol w:w="965"/>
      </w:tblGrid>
      <w:tr w:rsidR="00126DF7" w:rsidRPr="00292AF6" w:rsidTr="004A082E">
        <w:trPr>
          <w:trHeight w:val="318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9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8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Identifiant</w:t>
            </w:r>
            <w:proofErr w:type="spellEnd"/>
          </w:p>
        </w:tc>
        <w:tc>
          <w:tcPr>
            <w:tcW w:w="1903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Mot de </w:t>
            </w:r>
            <w:proofErr w:type="spellStart"/>
            <w:r w:rsidRPr="00292AF6">
              <w:rPr>
                <w:b/>
              </w:rPr>
              <w:t>passe</w:t>
            </w:r>
            <w:proofErr w:type="spellEnd"/>
          </w:p>
        </w:tc>
      </w:tr>
      <w:tr w:rsidR="00126DF7" w:rsidRPr="00292AF6" w:rsidTr="004A082E">
        <w:trPr>
          <w:trHeight w:val="318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19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RPr="00292AF6" w:rsidTr="004A082E">
        <w:trPr>
          <w:trHeight w:val="273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1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19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95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  <w:tc>
          <w:tcPr>
            <w:tcW w:w="938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65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LOGOUT = 0x81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Pr="00292AF6" w:rsidRDefault="00126DF7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126DF7" w:rsidRPr="00292AF6" w:rsidRDefault="00126DF7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</w:pPr>
            <w:r w:rsidRPr="00292AF6">
              <w:t>2 octets</w:t>
            </w:r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</w:pPr>
            <w:r w:rsidRPr="00292AF6">
              <w:t>N octets</w:t>
            </w:r>
          </w:p>
        </w:tc>
      </w:tr>
    </w:tbl>
    <w:p w:rsidR="004A082E" w:rsidRDefault="004A082E" w:rsidP="00126DF7">
      <w:pPr>
        <w:pStyle w:val="Titre3"/>
        <w:rPr>
          <w:lang w:val="fr-FR"/>
        </w:rPr>
      </w:pPr>
    </w:p>
    <w:p w:rsidR="00126DF7" w:rsidRDefault="00126DF7" w:rsidP="00126DF7">
      <w:pPr>
        <w:pStyle w:val="Titre3"/>
        <w:rPr>
          <w:lang w:val="fr-FR"/>
        </w:rPr>
      </w:pPr>
      <w:r>
        <w:rPr>
          <w:lang w:val="fr-FR"/>
        </w:rPr>
        <w:t>CREATE_CHARACTER = 0x</w:t>
      </w:r>
      <w:r w:rsidR="00DB7F9B">
        <w:rPr>
          <w:lang w:val="fr-FR"/>
        </w:rPr>
        <w:t>90</w:t>
      </w:r>
    </w:p>
    <w:tbl>
      <w:tblPr>
        <w:tblStyle w:val="Grilledutableau"/>
        <w:tblW w:w="7715" w:type="dxa"/>
        <w:tblLook w:val="04A0"/>
      </w:tblPr>
      <w:tblGrid>
        <w:gridCol w:w="1101"/>
        <w:gridCol w:w="1192"/>
        <w:gridCol w:w="1382"/>
        <w:gridCol w:w="1027"/>
        <w:gridCol w:w="984"/>
        <w:gridCol w:w="1007"/>
        <w:gridCol w:w="1022"/>
      </w:tblGrid>
      <w:tr w:rsidR="00646A1F" w:rsidRPr="00292AF6" w:rsidTr="00646A1F">
        <w:trPr>
          <w:trHeight w:val="304"/>
        </w:trPr>
        <w:tc>
          <w:tcPr>
            <w:tcW w:w="1101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92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82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1" w:type="dxa"/>
            <w:gridSpan w:val="2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29" w:type="dxa"/>
            <w:gridSpan w:val="2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Nom du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</w:tr>
      <w:tr w:rsidR="00646A1F" w:rsidRPr="00292AF6" w:rsidTr="00646A1F">
        <w:trPr>
          <w:trHeight w:val="304"/>
        </w:trPr>
        <w:tc>
          <w:tcPr>
            <w:tcW w:w="1101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192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382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027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84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007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22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646A1F" w:rsidTr="00646A1F">
        <w:trPr>
          <w:trHeight w:val="261"/>
        </w:trPr>
        <w:tc>
          <w:tcPr>
            <w:tcW w:w="1101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92" w:type="dxa"/>
          </w:tcPr>
          <w:p w:rsidR="00646A1F" w:rsidRDefault="00646A1F" w:rsidP="00C238ED">
            <w:pPr>
              <w:jc w:val="center"/>
            </w:pPr>
            <w:r>
              <w:t>4 octets</w:t>
            </w:r>
          </w:p>
        </w:tc>
        <w:tc>
          <w:tcPr>
            <w:tcW w:w="1382" w:type="dxa"/>
          </w:tcPr>
          <w:p w:rsidR="00646A1F" w:rsidRDefault="00646A1F" w:rsidP="00C238ED">
            <w:pPr>
              <w:jc w:val="center"/>
            </w:pPr>
            <w:r>
              <w:t>1 octet</w:t>
            </w:r>
          </w:p>
        </w:tc>
        <w:tc>
          <w:tcPr>
            <w:tcW w:w="1027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984" w:type="dxa"/>
          </w:tcPr>
          <w:p w:rsidR="00646A1F" w:rsidRDefault="00646A1F" w:rsidP="00C238ED">
            <w:pPr>
              <w:jc w:val="center"/>
            </w:pPr>
            <w:r>
              <w:t>N octets</w:t>
            </w:r>
          </w:p>
        </w:tc>
        <w:tc>
          <w:tcPr>
            <w:tcW w:w="1007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1022" w:type="dxa"/>
          </w:tcPr>
          <w:p w:rsidR="00646A1F" w:rsidRDefault="00646A1F" w:rsidP="00C238ED">
            <w:pPr>
              <w:jc w:val="center"/>
            </w:pPr>
            <w:r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UPDATE_CHARACTER = 0x91</w:t>
      </w:r>
    </w:p>
    <w:tbl>
      <w:tblPr>
        <w:tblStyle w:val="Grilledutableau"/>
        <w:tblW w:w="7778" w:type="dxa"/>
        <w:tblLook w:val="04A0"/>
      </w:tblPr>
      <w:tblGrid>
        <w:gridCol w:w="1100"/>
        <w:gridCol w:w="1208"/>
        <w:gridCol w:w="1375"/>
        <w:gridCol w:w="1038"/>
        <w:gridCol w:w="992"/>
        <w:gridCol w:w="991"/>
        <w:gridCol w:w="1074"/>
      </w:tblGrid>
      <w:tr w:rsidR="00646A1F" w:rsidTr="00646A1F">
        <w:trPr>
          <w:trHeight w:val="304"/>
        </w:trPr>
        <w:tc>
          <w:tcPr>
            <w:tcW w:w="1100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08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75" w:type="dxa"/>
            <w:vMerge w:val="restart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30" w:type="dxa"/>
            <w:gridSpan w:val="2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  <w:tc>
          <w:tcPr>
            <w:tcW w:w="2065" w:type="dxa"/>
            <w:gridSpan w:val="2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Nouveau nom pers.</w:t>
            </w:r>
          </w:p>
        </w:tc>
      </w:tr>
      <w:tr w:rsidR="00646A1F" w:rsidTr="00646A1F">
        <w:trPr>
          <w:trHeight w:val="304"/>
        </w:trPr>
        <w:tc>
          <w:tcPr>
            <w:tcW w:w="1100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208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375" w:type="dxa"/>
            <w:vMerge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</w:p>
        </w:tc>
        <w:tc>
          <w:tcPr>
            <w:tcW w:w="1038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2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991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74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646A1F" w:rsidTr="00646A1F">
        <w:trPr>
          <w:trHeight w:val="261"/>
        </w:trPr>
        <w:tc>
          <w:tcPr>
            <w:tcW w:w="1100" w:type="dxa"/>
          </w:tcPr>
          <w:p w:rsidR="00646A1F" w:rsidRPr="00292AF6" w:rsidRDefault="00646A1F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08" w:type="dxa"/>
          </w:tcPr>
          <w:p w:rsidR="00646A1F" w:rsidRDefault="00646A1F" w:rsidP="00C238ED">
            <w:pPr>
              <w:jc w:val="center"/>
            </w:pPr>
            <w:r>
              <w:t>4 octets</w:t>
            </w:r>
          </w:p>
        </w:tc>
        <w:tc>
          <w:tcPr>
            <w:tcW w:w="1375" w:type="dxa"/>
          </w:tcPr>
          <w:p w:rsidR="00646A1F" w:rsidRDefault="00646A1F" w:rsidP="00C238ED">
            <w:pPr>
              <w:jc w:val="center"/>
            </w:pPr>
            <w:r>
              <w:t>1 octet</w:t>
            </w:r>
          </w:p>
        </w:tc>
        <w:tc>
          <w:tcPr>
            <w:tcW w:w="1038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992" w:type="dxa"/>
          </w:tcPr>
          <w:p w:rsidR="00646A1F" w:rsidRDefault="00646A1F" w:rsidP="00C238ED">
            <w:pPr>
              <w:jc w:val="center"/>
            </w:pPr>
            <w:r>
              <w:t>N octets</w:t>
            </w:r>
          </w:p>
        </w:tc>
        <w:tc>
          <w:tcPr>
            <w:tcW w:w="991" w:type="dxa"/>
          </w:tcPr>
          <w:p w:rsidR="00646A1F" w:rsidRDefault="00646A1F" w:rsidP="00C238ED">
            <w:pPr>
              <w:jc w:val="center"/>
            </w:pPr>
            <w:r>
              <w:t>2 octets</w:t>
            </w:r>
          </w:p>
        </w:tc>
        <w:tc>
          <w:tcPr>
            <w:tcW w:w="1074" w:type="dxa"/>
          </w:tcPr>
          <w:p w:rsidR="00646A1F" w:rsidRDefault="00646A1F" w:rsidP="00C238ED">
            <w:pPr>
              <w:jc w:val="center"/>
            </w:pPr>
            <w:r>
              <w:t>N octets</w:t>
            </w:r>
          </w:p>
        </w:tc>
      </w:tr>
    </w:tbl>
    <w:p w:rsidR="00126DF7" w:rsidRDefault="00DB7F9B" w:rsidP="00126DF7">
      <w:pPr>
        <w:pStyle w:val="Titre3"/>
        <w:rPr>
          <w:lang w:val="fr-FR"/>
        </w:rPr>
      </w:pPr>
      <w:r>
        <w:rPr>
          <w:lang w:val="fr-FR"/>
        </w:rPr>
        <w:t>DETELE_CHARACTER = 0x92</w:t>
      </w:r>
    </w:p>
    <w:tbl>
      <w:tblPr>
        <w:tblStyle w:val="Grilledutableau"/>
        <w:tblW w:w="5666" w:type="dxa"/>
        <w:tblLook w:val="04A0"/>
      </w:tblPr>
      <w:tblGrid>
        <w:gridCol w:w="1101"/>
        <w:gridCol w:w="1163"/>
        <w:gridCol w:w="1420"/>
        <w:gridCol w:w="989"/>
        <w:gridCol w:w="993"/>
      </w:tblGrid>
      <w:tr w:rsidR="00126DF7" w:rsidTr="004A082E">
        <w:trPr>
          <w:trHeight w:val="304"/>
        </w:trPr>
        <w:tc>
          <w:tcPr>
            <w:tcW w:w="1101" w:type="dxa"/>
            <w:vMerge w:val="restart"/>
          </w:tcPr>
          <w:p w:rsidR="00126DF7" w:rsidRPr="00292AF6" w:rsidRDefault="00126DF7" w:rsidP="00126DF7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126DF7" w:rsidRPr="00292AF6" w:rsidRDefault="00126DF7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126DF7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126DF7" w:rsidTr="004A082E">
        <w:trPr>
          <w:trHeight w:val="304"/>
        </w:trPr>
        <w:tc>
          <w:tcPr>
            <w:tcW w:w="1101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126DF7" w:rsidTr="004A082E">
        <w:trPr>
          <w:trHeight w:val="261"/>
        </w:trPr>
        <w:tc>
          <w:tcPr>
            <w:tcW w:w="1101" w:type="dxa"/>
          </w:tcPr>
          <w:p w:rsidR="00126DF7" w:rsidRPr="00292AF6" w:rsidRDefault="00126DF7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126DF7" w:rsidRDefault="00126DF7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126DF7" w:rsidRDefault="00126DF7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126DF7" w:rsidRDefault="00126DF7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126DF7" w:rsidRDefault="00126DF7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A082E">
      <w:pPr>
        <w:pStyle w:val="Titre3"/>
        <w:rPr>
          <w:lang w:val="fr-FR"/>
        </w:rPr>
      </w:pPr>
    </w:p>
    <w:p w:rsidR="00417AC6" w:rsidRDefault="00DB7F9B" w:rsidP="004A082E">
      <w:pPr>
        <w:pStyle w:val="Titre3"/>
        <w:rPr>
          <w:lang w:val="fr-FR"/>
        </w:rPr>
      </w:pPr>
      <w:r>
        <w:rPr>
          <w:lang w:val="fr-FR"/>
        </w:rPr>
        <w:t>GET_MY_CHARACTER = 0xA0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17AC6" w:rsidTr="00C238ED">
        <w:trPr>
          <w:trHeight w:val="304"/>
        </w:trPr>
        <w:tc>
          <w:tcPr>
            <w:tcW w:w="105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17AC6" w:rsidTr="00C238ED">
        <w:trPr>
          <w:trHeight w:val="304"/>
        </w:trPr>
        <w:tc>
          <w:tcPr>
            <w:tcW w:w="105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17AC6" w:rsidTr="00C238ED">
        <w:trPr>
          <w:trHeight w:val="261"/>
        </w:trPr>
        <w:tc>
          <w:tcPr>
            <w:tcW w:w="1050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17AC6" w:rsidRDefault="00417AC6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17AC6" w:rsidRDefault="00417AC6" w:rsidP="00C238ED">
            <w:pPr>
              <w:jc w:val="center"/>
            </w:pPr>
            <w:r>
              <w:t>N octets</w:t>
            </w:r>
          </w:p>
        </w:tc>
      </w:tr>
    </w:tbl>
    <w:p w:rsidR="00126DF7" w:rsidRDefault="00C238ED" w:rsidP="004A082E">
      <w:pPr>
        <w:pStyle w:val="Titre3"/>
        <w:rPr>
          <w:lang w:val="fr-FR"/>
        </w:rPr>
      </w:pPr>
      <w:r>
        <w:rPr>
          <w:lang w:val="fr-FR"/>
        </w:rPr>
        <w:t>GET_CHALENGER</w:t>
      </w:r>
      <w:r w:rsidR="00DB7F9B">
        <w:rPr>
          <w:lang w:val="fr-FR"/>
        </w:rPr>
        <w:t xml:space="preserve"> = 0xA1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1A69AC" w:rsidRDefault="001A69AC" w:rsidP="004A082E">
      <w:pPr>
        <w:pStyle w:val="Titre3"/>
        <w:rPr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lastRenderedPageBreak/>
        <w:t>CHEAT_FIGHT_WIN = 0xB0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4A082E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4A082E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4A082E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4A082E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CHEAT_FIGHT_LOOSE = 0xB1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CHEAT_FIGHT_RANDOM = 0xB2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DO_FIGHT = 0xB3</w:t>
      </w:r>
    </w:p>
    <w:tbl>
      <w:tblPr>
        <w:tblStyle w:val="Grilledutableau"/>
        <w:tblW w:w="5637" w:type="dxa"/>
        <w:tblLook w:val="04A0"/>
      </w:tblPr>
      <w:tblGrid>
        <w:gridCol w:w="1050"/>
        <w:gridCol w:w="1185"/>
        <w:gridCol w:w="1390"/>
        <w:gridCol w:w="1019"/>
        <w:gridCol w:w="993"/>
      </w:tblGrid>
      <w:tr w:rsidR="004A082E" w:rsidRPr="00292AF6" w:rsidTr="00C238ED">
        <w:trPr>
          <w:trHeight w:val="304"/>
        </w:trPr>
        <w:tc>
          <w:tcPr>
            <w:tcW w:w="105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85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390" w:type="dxa"/>
            <w:vMerge w:val="restart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2012" w:type="dxa"/>
            <w:gridSpan w:val="2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4A082E" w:rsidRPr="00292AF6" w:rsidTr="00C238ED">
        <w:trPr>
          <w:trHeight w:val="304"/>
        </w:trPr>
        <w:tc>
          <w:tcPr>
            <w:tcW w:w="105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185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390" w:type="dxa"/>
            <w:vMerge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</w:p>
        </w:tc>
        <w:tc>
          <w:tcPr>
            <w:tcW w:w="1019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4A082E" w:rsidTr="00C238ED">
        <w:trPr>
          <w:trHeight w:val="261"/>
        </w:trPr>
        <w:tc>
          <w:tcPr>
            <w:tcW w:w="1050" w:type="dxa"/>
          </w:tcPr>
          <w:p w:rsidR="004A082E" w:rsidRPr="00292AF6" w:rsidRDefault="004A082E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85" w:type="dxa"/>
          </w:tcPr>
          <w:p w:rsidR="004A082E" w:rsidRDefault="004A082E" w:rsidP="00C238ED">
            <w:pPr>
              <w:jc w:val="center"/>
            </w:pPr>
            <w:r>
              <w:t>4 octets</w:t>
            </w:r>
          </w:p>
        </w:tc>
        <w:tc>
          <w:tcPr>
            <w:tcW w:w="1390" w:type="dxa"/>
          </w:tcPr>
          <w:p w:rsidR="004A082E" w:rsidRDefault="004A082E" w:rsidP="00C238ED">
            <w:pPr>
              <w:jc w:val="center"/>
            </w:pPr>
            <w:r>
              <w:t>1 octet</w:t>
            </w:r>
          </w:p>
        </w:tc>
        <w:tc>
          <w:tcPr>
            <w:tcW w:w="1019" w:type="dxa"/>
          </w:tcPr>
          <w:p w:rsidR="004A082E" w:rsidRDefault="004A082E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4A082E" w:rsidRDefault="004A082E" w:rsidP="00C238ED">
            <w:pPr>
              <w:jc w:val="center"/>
            </w:pPr>
            <w:r>
              <w:t>N octets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417AC6" w:rsidRPr="00126DF7" w:rsidRDefault="00DB7F9B" w:rsidP="00417AC6">
      <w:pPr>
        <w:pStyle w:val="Titre3"/>
        <w:rPr>
          <w:lang w:val="fr-FR"/>
        </w:rPr>
      </w:pPr>
      <w:r>
        <w:rPr>
          <w:lang w:val="fr-FR"/>
        </w:rPr>
        <w:t>GET_CHARACTER = 0xC0</w:t>
      </w:r>
    </w:p>
    <w:tbl>
      <w:tblPr>
        <w:tblStyle w:val="Grilledutableau"/>
        <w:tblW w:w="5211" w:type="dxa"/>
        <w:tblLook w:val="04A0"/>
      </w:tblPr>
      <w:tblGrid>
        <w:gridCol w:w="1101"/>
        <w:gridCol w:w="1134"/>
        <w:gridCol w:w="1417"/>
        <w:gridCol w:w="1559"/>
      </w:tblGrid>
      <w:tr w:rsidR="00417AC6" w:rsidTr="00292AF6">
        <w:trPr>
          <w:trHeight w:val="315"/>
        </w:trPr>
        <w:tc>
          <w:tcPr>
            <w:tcW w:w="1101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34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 xml:space="preserve">ID </w:t>
            </w:r>
            <w:proofErr w:type="spellStart"/>
            <w:r w:rsidRPr="00292AF6">
              <w:rPr>
                <w:b/>
              </w:rPr>
              <w:t>Personnage</w:t>
            </w:r>
            <w:proofErr w:type="spellEnd"/>
          </w:p>
        </w:tc>
      </w:tr>
      <w:tr w:rsidR="00417AC6" w:rsidTr="00292AF6">
        <w:trPr>
          <w:trHeight w:val="315"/>
        </w:trPr>
        <w:tc>
          <w:tcPr>
            <w:tcW w:w="1101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70"/>
        </w:trPr>
        <w:tc>
          <w:tcPr>
            <w:tcW w:w="1101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34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GET_IMAGE = 0xC2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</w:tr>
      <w:tr w:rsidR="00417AC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</w:tr>
    </w:tbl>
    <w:p w:rsidR="004A082E" w:rsidRPr="004A082E" w:rsidRDefault="00DB7F9B" w:rsidP="004A082E">
      <w:pPr>
        <w:pStyle w:val="Titre3"/>
        <w:rPr>
          <w:lang w:val="fr-FR"/>
        </w:rPr>
      </w:pPr>
      <w:r>
        <w:rPr>
          <w:lang w:val="fr-FR"/>
        </w:rPr>
        <w:t>GET_BONUS = 0xC3</w:t>
      </w:r>
    </w:p>
    <w:tbl>
      <w:tblPr>
        <w:tblStyle w:val="Grilledutableau"/>
        <w:tblW w:w="5211" w:type="dxa"/>
        <w:tblLook w:val="04A0"/>
      </w:tblPr>
      <w:tblGrid>
        <w:gridCol w:w="1072"/>
        <w:gridCol w:w="1163"/>
        <w:gridCol w:w="1420"/>
        <w:gridCol w:w="1556"/>
      </w:tblGrid>
      <w:tr w:rsidR="00417AC6" w:rsidRPr="00292AF6" w:rsidTr="00292AF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ID Bonus</w:t>
            </w:r>
          </w:p>
        </w:tc>
      </w:tr>
      <w:tr w:rsidR="00417AC6" w:rsidRPr="00292AF6" w:rsidTr="00292AF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</w:tr>
      <w:tr w:rsidR="00417AC6" w:rsidRPr="00292AF6" w:rsidTr="00292AF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  <w:tc>
          <w:tcPr>
            <w:tcW w:w="1420" w:type="dxa"/>
          </w:tcPr>
          <w:p w:rsidR="00417AC6" w:rsidRPr="00292AF6" w:rsidRDefault="00417AC6" w:rsidP="00C238ED">
            <w:pPr>
              <w:jc w:val="center"/>
            </w:pPr>
            <w:r w:rsidRPr="00292AF6">
              <w:t>1 octet</w:t>
            </w:r>
          </w:p>
        </w:tc>
        <w:tc>
          <w:tcPr>
            <w:tcW w:w="1556" w:type="dxa"/>
          </w:tcPr>
          <w:p w:rsidR="00417AC6" w:rsidRPr="00292AF6" w:rsidRDefault="00417AC6" w:rsidP="00C238ED">
            <w:pPr>
              <w:jc w:val="center"/>
            </w:pPr>
            <w:r w:rsidRPr="00292AF6">
              <w:t>4 octets</w:t>
            </w:r>
          </w:p>
        </w:tc>
      </w:tr>
    </w:tbl>
    <w:p w:rsidR="001A69AC" w:rsidRDefault="001A69AC" w:rsidP="004A082E">
      <w:pPr>
        <w:pStyle w:val="Titre3"/>
        <w:rPr>
          <w:b w:val="0"/>
          <w:lang w:val="fr-FR"/>
        </w:rPr>
      </w:pPr>
    </w:p>
    <w:p w:rsidR="001A69AC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fr-FR"/>
        </w:rPr>
      </w:pPr>
      <w:r>
        <w:rPr>
          <w:lang w:val="fr-FR"/>
        </w:rPr>
        <w:br w:type="page"/>
      </w:r>
    </w:p>
    <w:p w:rsidR="009D02D2" w:rsidRDefault="000D61B8" w:rsidP="009D02D2">
      <w:pPr>
        <w:pStyle w:val="Titre2"/>
        <w:rPr>
          <w:lang w:val="fr-FR"/>
        </w:rPr>
      </w:pPr>
      <w:r w:rsidRPr="00384B58">
        <w:rPr>
          <w:lang w:val="fr-FR"/>
        </w:rPr>
        <w:lastRenderedPageBreak/>
        <w:t>Messages serveurs vers client et structure de ces messages</w:t>
      </w:r>
    </w:p>
    <w:p w:rsidR="003624A1" w:rsidRPr="003624A1" w:rsidRDefault="00417AC6" w:rsidP="003624A1">
      <w:pPr>
        <w:pStyle w:val="Titre3"/>
        <w:rPr>
          <w:lang w:val="fr-FR"/>
        </w:rPr>
      </w:pPr>
      <w:r>
        <w:rPr>
          <w:lang w:val="fr-FR"/>
        </w:rPr>
        <w:t>LOGIN_SUCCESS = 0x0</w:t>
      </w:r>
      <w:r w:rsidR="003624A1">
        <w:rPr>
          <w:lang w:val="fr-FR"/>
        </w:rPr>
        <w:t>1</w:t>
      </w:r>
    </w:p>
    <w:tbl>
      <w:tblPr>
        <w:tblStyle w:val="Grilledutableau"/>
        <w:tblW w:w="5637" w:type="dxa"/>
        <w:tblLook w:val="04A0"/>
      </w:tblPr>
      <w:tblGrid>
        <w:gridCol w:w="1072"/>
        <w:gridCol w:w="1163"/>
        <w:gridCol w:w="1420"/>
        <w:gridCol w:w="989"/>
        <w:gridCol w:w="993"/>
      </w:tblGrid>
      <w:tr w:rsidR="003624A1" w:rsidTr="003624A1">
        <w:trPr>
          <w:trHeight w:val="304"/>
        </w:trPr>
        <w:tc>
          <w:tcPr>
            <w:tcW w:w="1072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982" w:type="dxa"/>
            <w:gridSpan w:val="2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Token</w:t>
            </w:r>
          </w:p>
        </w:tc>
      </w:tr>
      <w:tr w:rsidR="003624A1" w:rsidTr="003624A1">
        <w:trPr>
          <w:trHeight w:val="304"/>
        </w:trPr>
        <w:tc>
          <w:tcPr>
            <w:tcW w:w="1072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163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993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</w:tr>
      <w:tr w:rsidR="003624A1" w:rsidTr="003624A1">
        <w:trPr>
          <w:trHeight w:val="261"/>
        </w:trPr>
        <w:tc>
          <w:tcPr>
            <w:tcW w:w="1072" w:type="dxa"/>
          </w:tcPr>
          <w:p w:rsidR="003624A1" w:rsidRPr="00292AF6" w:rsidRDefault="003624A1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3624A1" w:rsidRDefault="003624A1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3624A1" w:rsidRDefault="003624A1" w:rsidP="00C238ED">
            <w:pPr>
              <w:jc w:val="center"/>
            </w:pPr>
            <w:r>
              <w:t>1 octet</w:t>
            </w:r>
          </w:p>
        </w:tc>
        <w:tc>
          <w:tcPr>
            <w:tcW w:w="989" w:type="dxa"/>
          </w:tcPr>
          <w:p w:rsidR="003624A1" w:rsidRDefault="003624A1" w:rsidP="00C238ED">
            <w:pPr>
              <w:jc w:val="center"/>
            </w:pPr>
            <w:r>
              <w:t>2 octets</w:t>
            </w:r>
          </w:p>
        </w:tc>
        <w:tc>
          <w:tcPr>
            <w:tcW w:w="993" w:type="dxa"/>
          </w:tcPr>
          <w:p w:rsidR="003624A1" w:rsidRDefault="003624A1" w:rsidP="00C238ED">
            <w:pPr>
              <w:jc w:val="center"/>
            </w:pPr>
            <w:r>
              <w:t>N octets</w:t>
            </w:r>
          </w:p>
        </w:tc>
      </w:tr>
    </w:tbl>
    <w:p w:rsidR="003624A1" w:rsidRPr="00417AC6" w:rsidRDefault="00417AC6" w:rsidP="00417AC6">
      <w:pPr>
        <w:pStyle w:val="Titre3"/>
      </w:pPr>
      <w:r>
        <w:t>LOGOUT_SUCESS = 0x02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17AC6">
      <w:pPr>
        <w:pStyle w:val="Titre3"/>
        <w:rPr>
          <w:lang w:val="fr-FR"/>
        </w:rPr>
      </w:pPr>
    </w:p>
    <w:p w:rsidR="009D02D2" w:rsidRDefault="00C238ED" w:rsidP="00417AC6">
      <w:pPr>
        <w:pStyle w:val="Titre3"/>
        <w:rPr>
          <w:lang w:val="fr-FR"/>
        </w:rPr>
      </w:pPr>
      <w:r>
        <w:rPr>
          <w:lang w:val="fr-FR"/>
        </w:rPr>
        <w:t xml:space="preserve">ACTION </w:t>
      </w:r>
      <w:r w:rsidR="00417AC6">
        <w:rPr>
          <w:lang w:val="fr-FR"/>
        </w:rPr>
        <w:t>_SUCCESS = 0x03</w:t>
      </w:r>
    </w:p>
    <w:tbl>
      <w:tblPr>
        <w:tblStyle w:val="Grilledutableau"/>
        <w:tblW w:w="3655" w:type="dxa"/>
        <w:tblLook w:val="04A0"/>
      </w:tblPr>
      <w:tblGrid>
        <w:gridCol w:w="1072"/>
        <w:gridCol w:w="1163"/>
        <w:gridCol w:w="1420"/>
      </w:tblGrid>
      <w:tr w:rsidR="00417AC6" w:rsidTr="00417AC6">
        <w:trPr>
          <w:trHeight w:val="304"/>
        </w:trPr>
        <w:tc>
          <w:tcPr>
            <w:tcW w:w="1072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163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417AC6" w:rsidRPr="00292AF6" w:rsidRDefault="00417AC6" w:rsidP="00C238ED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</w:tr>
      <w:tr w:rsidR="00417AC6" w:rsidTr="00417AC6">
        <w:trPr>
          <w:trHeight w:val="304"/>
        </w:trPr>
        <w:tc>
          <w:tcPr>
            <w:tcW w:w="1072" w:type="dxa"/>
            <w:vMerge/>
          </w:tcPr>
          <w:p w:rsidR="00417AC6" w:rsidRPr="00292AF6" w:rsidRDefault="00417AC6" w:rsidP="00C238ED">
            <w:pPr>
              <w:jc w:val="center"/>
            </w:pPr>
          </w:p>
        </w:tc>
        <w:tc>
          <w:tcPr>
            <w:tcW w:w="1163" w:type="dxa"/>
            <w:vMerge/>
          </w:tcPr>
          <w:p w:rsidR="00417AC6" w:rsidRDefault="00417AC6" w:rsidP="00C238ED">
            <w:pPr>
              <w:jc w:val="center"/>
            </w:pPr>
          </w:p>
        </w:tc>
        <w:tc>
          <w:tcPr>
            <w:tcW w:w="1420" w:type="dxa"/>
            <w:vMerge/>
          </w:tcPr>
          <w:p w:rsidR="00417AC6" w:rsidRDefault="00417AC6" w:rsidP="00C238ED">
            <w:pPr>
              <w:jc w:val="center"/>
            </w:pPr>
          </w:p>
        </w:tc>
      </w:tr>
      <w:tr w:rsidR="00417AC6" w:rsidTr="00417AC6">
        <w:trPr>
          <w:trHeight w:val="261"/>
        </w:trPr>
        <w:tc>
          <w:tcPr>
            <w:tcW w:w="1072" w:type="dxa"/>
          </w:tcPr>
          <w:p w:rsidR="00417AC6" w:rsidRPr="00292AF6" w:rsidRDefault="00417AC6" w:rsidP="00C238ED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163" w:type="dxa"/>
          </w:tcPr>
          <w:p w:rsidR="00417AC6" w:rsidRDefault="00417AC6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417AC6" w:rsidRDefault="00417AC6" w:rsidP="00C238ED">
            <w:pPr>
              <w:jc w:val="center"/>
            </w:pPr>
            <w:r>
              <w:t>1 octet</w:t>
            </w:r>
          </w:p>
        </w:tc>
      </w:tr>
    </w:tbl>
    <w:p w:rsidR="00417AC6" w:rsidRDefault="00417AC6" w:rsidP="00482625">
      <w:pPr>
        <w:pStyle w:val="Titre3"/>
        <w:rPr>
          <w:lang w:val="fr-FR"/>
        </w:rPr>
      </w:pPr>
    </w:p>
    <w:p w:rsidR="00292AF6" w:rsidRDefault="00C238ED" w:rsidP="00292AF6">
      <w:pPr>
        <w:pStyle w:val="Titre3"/>
        <w:rPr>
          <w:lang w:val="fr-FR"/>
        </w:rPr>
      </w:pPr>
      <w:r>
        <w:rPr>
          <w:lang w:val="fr-FR"/>
        </w:rPr>
        <w:t>CHA</w:t>
      </w:r>
      <w:r w:rsidR="00A402B9">
        <w:rPr>
          <w:lang w:val="fr-FR"/>
        </w:rPr>
        <w:t>RACTER = 0x10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20"/>
        <w:gridCol w:w="1556"/>
      </w:tblGrid>
      <w:tr w:rsidR="00C238ED" w:rsidRP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0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ID </w:t>
            </w:r>
            <w:proofErr w:type="spellStart"/>
            <w:r w:rsidRPr="00C238ED">
              <w:rPr>
                <w:b/>
              </w:rPr>
              <w:t>Personnage</w:t>
            </w:r>
            <w:proofErr w:type="spellEnd"/>
          </w:p>
        </w:tc>
      </w:tr>
      <w:tr w:rsidR="00C238ED" w:rsidRP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20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long</w:t>
            </w:r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20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</w:tr>
    </w:tbl>
    <w:p w:rsidR="00C238ED" w:rsidRDefault="00A402B9" w:rsidP="00C238ED">
      <w:pPr>
        <w:pStyle w:val="Titre3"/>
        <w:rPr>
          <w:lang w:val="fr-FR"/>
        </w:rPr>
      </w:pPr>
      <w:r>
        <w:rPr>
          <w:lang w:val="fr-FR"/>
        </w:rPr>
        <w:t>FIGHT_RESULT = 0x11</w:t>
      </w:r>
    </w:p>
    <w:tbl>
      <w:tblPr>
        <w:tblStyle w:val="Grilledutableau"/>
        <w:tblW w:w="5211" w:type="dxa"/>
        <w:tblLook w:val="04A0"/>
      </w:tblPr>
      <w:tblGrid>
        <w:gridCol w:w="959"/>
        <w:gridCol w:w="1276"/>
        <w:gridCol w:w="1417"/>
        <w:gridCol w:w="1559"/>
      </w:tblGrid>
      <w:tr w:rsidR="00C238ED" w:rsidTr="00C238ED">
        <w:trPr>
          <w:trHeight w:val="304"/>
        </w:trPr>
        <w:tc>
          <w:tcPr>
            <w:tcW w:w="959" w:type="dxa"/>
            <w:vMerge w:val="restart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 xml:space="preserve">Je </w:t>
            </w:r>
            <w:proofErr w:type="spellStart"/>
            <w:proofErr w:type="gramStart"/>
            <w:r w:rsidRPr="00C238ED">
              <w:rPr>
                <w:b/>
              </w:rPr>
              <w:t>gagne</w:t>
            </w:r>
            <w:proofErr w:type="spellEnd"/>
            <w:r w:rsidRPr="00C238ED">
              <w:rPr>
                <w:b/>
              </w:rPr>
              <w:t> ?</w:t>
            </w:r>
            <w:proofErr w:type="gramEnd"/>
          </w:p>
        </w:tc>
      </w:tr>
      <w:tr w:rsidR="00C238ED" w:rsidTr="00C238ED">
        <w:trPr>
          <w:trHeight w:val="304"/>
        </w:trPr>
        <w:tc>
          <w:tcPr>
            <w:tcW w:w="959" w:type="dxa"/>
            <w:vMerge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C238ED" w:rsidRPr="00C238ED" w:rsidRDefault="00C238ED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booléen</w:t>
            </w:r>
            <w:proofErr w:type="spellEnd"/>
          </w:p>
        </w:tc>
      </w:tr>
      <w:tr w:rsidR="00C238ED" w:rsidTr="00C238ED">
        <w:trPr>
          <w:trHeight w:val="261"/>
        </w:trPr>
        <w:tc>
          <w:tcPr>
            <w:tcW w:w="959" w:type="dxa"/>
          </w:tcPr>
          <w:p w:rsidR="00C238ED" w:rsidRPr="004106F4" w:rsidRDefault="00C238ED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C238ED" w:rsidRDefault="00C238ED" w:rsidP="00C238ED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C238ED" w:rsidRDefault="00C238ED" w:rsidP="00C238ED">
            <w:pPr>
              <w:jc w:val="center"/>
            </w:pPr>
            <w:r>
              <w:t>1 octet</w:t>
            </w:r>
          </w:p>
        </w:tc>
      </w:tr>
    </w:tbl>
    <w:p w:rsidR="00482625" w:rsidRDefault="00482625" w:rsidP="00A402B9">
      <w:pPr>
        <w:pStyle w:val="Titre3"/>
        <w:rPr>
          <w:lang w:val="fr-FR"/>
        </w:rPr>
      </w:pPr>
    </w:p>
    <w:p w:rsidR="00A402B9" w:rsidRPr="00417AC6" w:rsidRDefault="00A402B9" w:rsidP="00A402B9">
      <w:pPr>
        <w:pStyle w:val="Titre3"/>
        <w:rPr>
          <w:lang w:val="fr-FR"/>
        </w:rPr>
      </w:pPr>
      <w:r>
        <w:rPr>
          <w:lang w:val="fr-FR"/>
        </w:rPr>
        <w:t>DATA_CHARACTER = 0x</w:t>
      </w:r>
      <w:r w:rsidR="001A69AC">
        <w:rPr>
          <w:lang w:val="fr-FR"/>
        </w:rPr>
        <w:t>20</w:t>
      </w:r>
    </w:p>
    <w:tbl>
      <w:tblPr>
        <w:tblStyle w:val="Grilledutableau"/>
        <w:tblW w:w="9592" w:type="dxa"/>
        <w:tblLook w:val="04A0"/>
      </w:tblPr>
      <w:tblGrid>
        <w:gridCol w:w="986"/>
        <w:gridCol w:w="1249"/>
        <w:gridCol w:w="1417"/>
        <w:gridCol w:w="1559"/>
        <w:gridCol w:w="1030"/>
        <w:gridCol w:w="1068"/>
        <w:gridCol w:w="1173"/>
        <w:gridCol w:w="1110"/>
      </w:tblGrid>
      <w:tr w:rsidR="00A402B9" w:rsidRPr="00292AF6" w:rsidTr="00473069">
        <w:trPr>
          <w:trHeight w:val="304"/>
        </w:trPr>
        <w:tc>
          <w:tcPr>
            <w:tcW w:w="986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Donnée</w:t>
            </w:r>
            <w:proofErr w:type="spellEnd"/>
          </w:p>
        </w:tc>
        <w:tc>
          <w:tcPr>
            <w:tcW w:w="1249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Message</w:t>
            </w:r>
          </w:p>
        </w:tc>
        <w:tc>
          <w:tcPr>
            <w:tcW w:w="1417" w:type="dxa"/>
            <w:vMerge w:val="restart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P</w:t>
            </w:r>
            <w:r w:rsidRPr="00292AF6">
              <w:rPr>
                <w:b/>
              </w:rPr>
              <w:t>ersonnage</w:t>
            </w:r>
            <w:proofErr w:type="spellEnd"/>
          </w:p>
        </w:tc>
        <w:tc>
          <w:tcPr>
            <w:tcW w:w="2098" w:type="dxa"/>
            <w:gridSpan w:val="2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Name</w:t>
            </w:r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Level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Life</w:t>
            </w:r>
          </w:p>
        </w:tc>
      </w:tr>
      <w:tr w:rsidR="00A402B9" w:rsidRPr="00292AF6" w:rsidTr="00473069">
        <w:trPr>
          <w:trHeight w:val="304"/>
        </w:trPr>
        <w:tc>
          <w:tcPr>
            <w:tcW w:w="986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249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long</w:t>
            </w:r>
          </w:p>
        </w:tc>
        <w:tc>
          <w:tcPr>
            <w:tcW w:w="103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068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Chaîne</w:t>
            </w:r>
            <w:proofErr w:type="spellEnd"/>
          </w:p>
        </w:tc>
        <w:tc>
          <w:tcPr>
            <w:tcW w:w="1173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  <w:tc>
          <w:tcPr>
            <w:tcW w:w="1110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Entier</w:t>
            </w:r>
            <w:proofErr w:type="spellEnd"/>
            <w:r w:rsidRPr="00292AF6">
              <w:rPr>
                <w:b/>
              </w:rPr>
              <w:t xml:space="preserve"> court</w:t>
            </w:r>
          </w:p>
        </w:tc>
      </w:tr>
      <w:tr w:rsidR="00A402B9" w:rsidTr="00473069">
        <w:trPr>
          <w:trHeight w:val="261"/>
        </w:trPr>
        <w:tc>
          <w:tcPr>
            <w:tcW w:w="98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Taille</w:t>
            </w:r>
            <w:proofErr w:type="spellEnd"/>
          </w:p>
        </w:tc>
        <w:tc>
          <w:tcPr>
            <w:tcW w:w="124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3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068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  <w:tc>
          <w:tcPr>
            <w:tcW w:w="1173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10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</w:tr>
    </w:tbl>
    <w:p w:rsidR="00A402B9" w:rsidRDefault="00A402B9" w:rsidP="00A402B9">
      <w:pPr>
        <w:pStyle w:val="Titre3"/>
        <w:rPr>
          <w:lang w:val="fr-FR"/>
        </w:rPr>
      </w:pPr>
    </w:p>
    <w:tbl>
      <w:tblPr>
        <w:tblStyle w:val="Grilledutableau1"/>
        <w:tblW w:w="7763" w:type="dxa"/>
        <w:tblLook w:val="04A0"/>
      </w:tblPr>
      <w:tblGrid>
        <w:gridCol w:w="1101"/>
        <w:gridCol w:w="1134"/>
        <w:gridCol w:w="1181"/>
        <w:gridCol w:w="1024"/>
        <w:gridCol w:w="2126"/>
        <w:gridCol w:w="1197"/>
      </w:tblGrid>
      <w:tr w:rsidR="00A402B9" w:rsidRPr="00292AF6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proofErr w:type="spellStart"/>
            <w:r w:rsidRPr="00292AF6">
              <w:rPr>
                <w:b/>
              </w:rPr>
              <w:t>Strength</w:t>
            </w:r>
            <w:proofErr w:type="spellEnd"/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Speed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ID image</w:t>
            </w:r>
          </w:p>
        </w:tc>
        <w:tc>
          <w:tcPr>
            <w:tcW w:w="4347" w:type="dxa"/>
            <w:gridSpan w:val="3"/>
          </w:tcPr>
          <w:p w:rsidR="00A402B9" w:rsidRPr="00292AF6" w:rsidRDefault="00473069" w:rsidP="00473069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 w:rsidR="00A402B9" w:rsidRPr="00292AF6">
              <w:rPr>
                <w:b/>
              </w:rPr>
              <w:t>Bonuses</w:t>
            </w:r>
            <w:proofErr w:type="spellEnd"/>
            <w:r w:rsidR="00A402B9" w:rsidRPr="00292AF6">
              <w:rPr>
                <w:b/>
              </w:rPr>
              <w:t xml:space="preserve"> (Table)</w:t>
            </w:r>
          </w:p>
        </w:tc>
      </w:tr>
      <w:tr w:rsidR="00A402B9" w:rsidTr="00473069">
        <w:trPr>
          <w:trHeight w:val="332"/>
        </w:trPr>
        <w:tc>
          <w:tcPr>
            <w:tcW w:w="110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3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court</w:t>
            </w:r>
          </w:p>
        </w:tc>
        <w:tc>
          <w:tcPr>
            <w:tcW w:w="1181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Entier long</w:t>
            </w:r>
          </w:p>
        </w:tc>
        <w:tc>
          <w:tcPr>
            <w:tcW w:w="1024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Taille</w:t>
            </w:r>
          </w:p>
        </w:tc>
        <w:tc>
          <w:tcPr>
            <w:tcW w:w="2126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Type = Entiers Long</w:t>
            </w:r>
          </w:p>
        </w:tc>
        <w:tc>
          <w:tcPr>
            <w:tcW w:w="1197" w:type="dxa"/>
          </w:tcPr>
          <w:p w:rsidR="00A402B9" w:rsidRPr="00292AF6" w:rsidRDefault="00A402B9" w:rsidP="00473069">
            <w:pPr>
              <w:jc w:val="center"/>
              <w:rPr>
                <w:b/>
              </w:rPr>
            </w:pPr>
            <w:r w:rsidRPr="00292AF6">
              <w:rPr>
                <w:b/>
              </w:rPr>
              <w:t>Valeurs</w:t>
            </w:r>
          </w:p>
        </w:tc>
      </w:tr>
      <w:tr w:rsidR="00A402B9" w:rsidTr="00473069">
        <w:trPr>
          <w:trHeight w:val="285"/>
        </w:trPr>
        <w:tc>
          <w:tcPr>
            <w:tcW w:w="1101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3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1181" w:type="dxa"/>
          </w:tcPr>
          <w:p w:rsidR="00A402B9" w:rsidRDefault="00A402B9" w:rsidP="00473069">
            <w:pPr>
              <w:jc w:val="center"/>
            </w:pPr>
            <w:r>
              <w:t>4 octets</w:t>
            </w:r>
          </w:p>
        </w:tc>
        <w:tc>
          <w:tcPr>
            <w:tcW w:w="1024" w:type="dxa"/>
          </w:tcPr>
          <w:p w:rsidR="00A402B9" w:rsidRDefault="00A402B9" w:rsidP="00473069">
            <w:pPr>
              <w:jc w:val="center"/>
            </w:pPr>
            <w:r>
              <w:t>2 octets</w:t>
            </w:r>
          </w:p>
        </w:tc>
        <w:tc>
          <w:tcPr>
            <w:tcW w:w="2126" w:type="dxa"/>
          </w:tcPr>
          <w:p w:rsidR="00A402B9" w:rsidRDefault="00A402B9" w:rsidP="00473069">
            <w:pPr>
              <w:jc w:val="center"/>
            </w:pPr>
            <w:r>
              <w:t>1 octet</w:t>
            </w:r>
          </w:p>
        </w:tc>
        <w:tc>
          <w:tcPr>
            <w:tcW w:w="1197" w:type="dxa"/>
          </w:tcPr>
          <w:p w:rsidR="00A402B9" w:rsidRDefault="00A402B9" w:rsidP="00473069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t>DATA_IMAGE = 0x21</w:t>
      </w:r>
    </w:p>
    <w:tbl>
      <w:tblPr>
        <w:tblStyle w:val="Grilledutableau"/>
        <w:tblW w:w="7196" w:type="dxa"/>
        <w:tblLook w:val="04A0"/>
      </w:tblPr>
      <w:tblGrid>
        <w:gridCol w:w="983"/>
        <w:gridCol w:w="1247"/>
        <w:gridCol w:w="1422"/>
        <w:gridCol w:w="1559"/>
        <w:gridCol w:w="921"/>
        <w:gridCol w:w="1064"/>
      </w:tblGrid>
      <w:tr w:rsidR="00E27D6E" w:rsidRPr="00C238ED" w:rsidTr="00E27D6E">
        <w:trPr>
          <w:trHeight w:val="304"/>
        </w:trPr>
        <w:tc>
          <w:tcPr>
            <w:tcW w:w="983" w:type="dxa"/>
            <w:vMerge w:val="restart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47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E27D6E" w:rsidRPr="00C238ED" w:rsidRDefault="00E27D6E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422" w:type="dxa"/>
            <w:vMerge w:val="restart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ID Image</w:t>
            </w:r>
          </w:p>
        </w:tc>
        <w:tc>
          <w:tcPr>
            <w:tcW w:w="1985" w:type="dxa"/>
            <w:gridSpan w:val="2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E27D6E" w:rsidRPr="00C238ED" w:rsidTr="00E27D6E">
        <w:trPr>
          <w:trHeight w:val="304"/>
        </w:trPr>
        <w:tc>
          <w:tcPr>
            <w:tcW w:w="983" w:type="dxa"/>
            <w:vMerge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247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422" w:type="dxa"/>
            <w:vMerge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921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1064" w:type="dxa"/>
          </w:tcPr>
          <w:p w:rsidR="00E27D6E" w:rsidRPr="00C238ED" w:rsidRDefault="00E27D6E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Données</w:t>
            </w:r>
            <w:proofErr w:type="spellEnd"/>
          </w:p>
        </w:tc>
      </w:tr>
      <w:tr w:rsidR="00E27D6E" w:rsidTr="00E27D6E">
        <w:trPr>
          <w:trHeight w:val="261"/>
        </w:trPr>
        <w:tc>
          <w:tcPr>
            <w:tcW w:w="983" w:type="dxa"/>
          </w:tcPr>
          <w:p w:rsidR="00E27D6E" w:rsidRPr="004106F4" w:rsidRDefault="00E27D6E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47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1422" w:type="dxa"/>
          </w:tcPr>
          <w:p w:rsidR="00E27D6E" w:rsidRDefault="00E27D6E" w:rsidP="00C238ED">
            <w:pPr>
              <w:jc w:val="center"/>
            </w:pPr>
            <w:r>
              <w:t>1 octet</w:t>
            </w:r>
          </w:p>
        </w:tc>
        <w:tc>
          <w:tcPr>
            <w:tcW w:w="1559" w:type="dxa"/>
          </w:tcPr>
          <w:p w:rsidR="00E27D6E" w:rsidRDefault="00E27D6E" w:rsidP="00C238ED">
            <w:pPr>
              <w:jc w:val="center"/>
            </w:pPr>
            <w:r>
              <w:t>4 octets</w:t>
            </w:r>
          </w:p>
        </w:tc>
        <w:tc>
          <w:tcPr>
            <w:tcW w:w="921" w:type="dxa"/>
          </w:tcPr>
          <w:p w:rsidR="00E27D6E" w:rsidRDefault="00E27D6E" w:rsidP="00C238ED">
            <w:pPr>
              <w:jc w:val="center"/>
            </w:pPr>
            <w:r>
              <w:t>2 octets</w:t>
            </w:r>
          </w:p>
        </w:tc>
        <w:tc>
          <w:tcPr>
            <w:tcW w:w="1064" w:type="dxa"/>
          </w:tcPr>
          <w:p w:rsidR="00E27D6E" w:rsidRDefault="00E27D6E" w:rsidP="00C238ED">
            <w:pPr>
              <w:jc w:val="center"/>
            </w:pPr>
            <w:r>
              <w:t>N octets</w:t>
            </w:r>
          </w:p>
        </w:tc>
      </w:tr>
    </w:tbl>
    <w:p w:rsidR="00C238ED" w:rsidRDefault="001A69AC" w:rsidP="00C238ED">
      <w:pPr>
        <w:pStyle w:val="Titre3"/>
        <w:rPr>
          <w:lang w:val="fr-FR"/>
        </w:rPr>
      </w:pPr>
      <w:r>
        <w:rPr>
          <w:lang w:val="fr-FR"/>
        </w:rPr>
        <w:lastRenderedPageBreak/>
        <w:t>DATA_BONUS = 0x22</w:t>
      </w:r>
    </w:p>
    <w:tbl>
      <w:tblPr>
        <w:tblStyle w:val="Grilledutableau"/>
        <w:tblW w:w="9453" w:type="dxa"/>
        <w:tblLook w:val="04A0"/>
      </w:tblPr>
      <w:tblGrid>
        <w:gridCol w:w="953"/>
        <w:gridCol w:w="1125"/>
        <w:gridCol w:w="1500"/>
        <w:gridCol w:w="1385"/>
        <w:gridCol w:w="839"/>
        <w:gridCol w:w="948"/>
        <w:gridCol w:w="874"/>
        <w:gridCol w:w="827"/>
        <w:gridCol w:w="1002"/>
      </w:tblGrid>
      <w:tr w:rsidR="00DB699A" w:rsidRPr="00850E54" w:rsidTr="00DB699A">
        <w:trPr>
          <w:trHeight w:val="304"/>
        </w:trPr>
        <w:tc>
          <w:tcPr>
            <w:tcW w:w="953" w:type="dxa"/>
            <w:vMerge w:val="restart"/>
          </w:tcPr>
          <w:p w:rsidR="00DB699A" w:rsidRPr="004106F4" w:rsidRDefault="00DB699A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125" w:type="dxa"/>
            <w:vMerge w:val="restart"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  <w:p w:rsidR="00DB699A" w:rsidRPr="00C238ED" w:rsidRDefault="00DB699A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Message</w:t>
            </w:r>
          </w:p>
        </w:tc>
        <w:tc>
          <w:tcPr>
            <w:tcW w:w="1500" w:type="dxa"/>
            <w:vMerge w:val="restart"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Discriminant</w:t>
            </w:r>
            <w:proofErr w:type="spellEnd"/>
          </w:p>
        </w:tc>
        <w:tc>
          <w:tcPr>
            <w:tcW w:w="1385" w:type="dxa"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  <w:r>
              <w:rPr>
                <w:b/>
              </w:rPr>
              <w:t>ID Bonus</w:t>
            </w:r>
          </w:p>
        </w:tc>
        <w:tc>
          <w:tcPr>
            <w:tcW w:w="1787" w:type="dxa"/>
            <w:gridSpan w:val="2"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Name</w:t>
            </w:r>
          </w:p>
        </w:tc>
        <w:tc>
          <w:tcPr>
            <w:tcW w:w="874" w:type="dxa"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  <w:r w:rsidRPr="00C238ED">
              <w:rPr>
                <w:b/>
              </w:rPr>
              <w:t>Level</w:t>
            </w:r>
          </w:p>
        </w:tc>
        <w:tc>
          <w:tcPr>
            <w:tcW w:w="827" w:type="dxa"/>
          </w:tcPr>
          <w:p w:rsidR="00DB699A" w:rsidRPr="00850E54" w:rsidRDefault="00DB699A" w:rsidP="00C238ED">
            <w:pPr>
              <w:jc w:val="center"/>
              <w:rPr>
                <w:b/>
              </w:rPr>
            </w:pPr>
            <w:r>
              <w:rPr>
                <w:b/>
              </w:rPr>
              <w:t>Life</w:t>
            </w:r>
          </w:p>
        </w:tc>
        <w:tc>
          <w:tcPr>
            <w:tcW w:w="1002" w:type="dxa"/>
          </w:tcPr>
          <w:p w:rsidR="00DB699A" w:rsidRPr="00850E54" w:rsidRDefault="00DB699A" w:rsidP="00C238ED">
            <w:pPr>
              <w:jc w:val="center"/>
              <w:rPr>
                <w:b/>
              </w:rPr>
            </w:pPr>
            <w:r w:rsidRPr="00850E54">
              <w:rPr>
                <w:b/>
              </w:rPr>
              <w:t>Strength</w:t>
            </w:r>
          </w:p>
        </w:tc>
      </w:tr>
      <w:tr w:rsidR="00DB699A" w:rsidRPr="00850E54" w:rsidTr="00DB699A">
        <w:trPr>
          <w:trHeight w:val="304"/>
        </w:trPr>
        <w:tc>
          <w:tcPr>
            <w:tcW w:w="953" w:type="dxa"/>
            <w:vMerge/>
          </w:tcPr>
          <w:p w:rsidR="00DB699A" w:rsidRPr="004106F4" w:rsidRDefault="00DB699A" w:rsidP="00C238ED">
            <w:pPr>
              <w:jc w:val="center"/>
              <w:rPr>
                <w:b/>
              </w:rPr>
            </w:pPr>
          </w:p>
        </w:tc>
        <w:tc>
          <w:tcPr>
            <w:tcW w:w="1125" w:type="dxa"/>
            <w:vMerge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</w:p>
        </w:tc>
        <w:tc>
          <w:tcPr>
            <w:tcW w:w="1500" w:type="dxa"/>
            <w:vMerge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</w:p>
        </w:tc>
        <w:tc>
          <w:tcPr>
            <w:tcW w:w="1385" w:type="dxa"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long</w:t>
            </w:r>
          </w:p>
        </w:tc>
        <w:tc>
          <w:tcPr>
            <w:tcW w:w="839" w:type="dxa"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Taille</w:t>
            </w:r>
            <w:proofErr w:type="spellEnd"/>
          </w:p>
        </w:tc>
        <w:tc>
          <w:tcPr>
            <w:tcW w:w="948" w:type="dxa"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Chaîne</w:t>
            </w:r>
            <w:proofErr w:type="spellEnd"/>
          </w:p>
        </w:tc>
        <w:tc>
          <w:tcPr>
            <w:tcW w:w="874" w:type="dxa"/>
          </w:tcPr>
          <w:p w:rsidR="00DB699A" w:rsidRPr="00C238ED" w:rsidRDefault="00DB699A" w:rsidP="00C238ED">
            <w:pPr>
              <w:jc w:val="center"/>
              <w:rPr>
                <w:b/>
              </w:rPr>
            </w:pPr>
            <w:proofErr w:type="spellStart"/>
            <w:r w:rsidRPr="00C238ED">
              <w:rPr>
                <w:b/>
              </w:rPr>
              <w:t>Entier</w:t>
            </w:r>
            <w:proofErr w:type="spellEnd"/>
            <w:r w:rsidRPr="00C238ED">
              <w:rPr>
                <w:b/>
              </w:rPr>
              <w:t xml:space="preserve"> court</w:t>
            </w:r>
          </w:p>
        </w:tc>
        <w:tc>
          <w:tcPr>
            <w:tcW w:w="827" w:type="dxa"/>
          </w:tcPr>
          <w:p w:rsidR="00DB699A" w:rsidRPr="00850E54" w:rsidRDefault="00DB699A" w:rsidP="00C238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Entier</w:t>
            </w:r>
            <w:proofErr w:type="spellEnd"/>
            <w:r>
              <w:rPr>
                <w:b/>
              </w:rPr>
              <w:t xml:space="preserve"> court</w:t>
            </w:r>
          </w:p>
        </w:tc>
        <w:tc>
          <w:tcPr>
            <w:tcW w:w="1002" w:type="dxa"/>
          </w:tcPr>
          <w:p w:rsidR="00DB699A" w:rsidRPr="00850E54" w:rsidRDefault="00DB699A" w:rsidP="00C238ED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court</w:t>
            </w:r>
          </w:p>
        </w:tc>
      </w:tr>
      <w:tr w:rsidR="00DB699A" w:rsidTr="00DB699A">
        <w:trPr>
          <w:trHeight w:val="261"/>
        </w:trPr>
        <w:tc>
          <w:tcPr>
            <w:tcW w:w="953" w:type="dxa"/>
          </w:tcPr>
          <w:p w:rsidR="00DB699A" w:rsidRPr="004106F4" w:rsidRDefault="00DB699A" w:rsidP="00C238ED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125" w:type="dxa"/>
          </w:tcPr>
          <w:p w:rsidR="00DB699A" w:rsidRDefault="00DB699A" w:rsidP="00C238ED">
            <w:pPr>
              <w:jc w:val="center"/>
            </w:pPr>
            <w:r>
              <w:t>4 octets</w:t>
            </w:r>
          </w:p>
        </w:tc>
        <w:tc>
          <w:tcPr>
            <w:tcW w:w="1500" w:type="dxa"/>
          </w:tcPr>
          <w:p w:rsidR="00DB699A" w:rsidRDefault="00DB699A" w:rsidP="00C238ED">
            <w:pPr>
              <w:jc w:val="center"/>
            </w:pPr>
            <w:r>
              <w:t>1 octet</w:t>
            </w:r>
          </w:p>
        </w:tc>
        <w:tc>
          <w:tcPr>
            <w:tcW w:w="1385" w:type="dxa"/>
          </w:tcPr>
          <w:p w:rsidR="00DB699A" w:rsidRDefault="00DB699A" w:rsidP="00C238ED">
            <w:pPr>
              <w:jc w:val="center"/>
            </w:pPr>
            <w:r>
              <w:t>4 octets</w:t>
            </w:r>
          </w:p>
        </w:tc>
        <w:tc>
          <w:tcPr>
            <w:tcW w:w="839" w:type="dxa"/>
          </w:tcPr>
          <w:p w:rsidR="00DB699A" w:rsidRDefault="00DB699A" w:rsidP="00C238ED">
            <w:pPr>
              <w:jc w:val="center"/>
            </w:pPr>
            <w:r>
              <w:t>2 octets</w:t>
            </w:r>
          </w:p>
        </w:tc>
        <w:tc>
          <w:tcPr>
            <w:tcW w:w="948" w:type="dxa"/>
          </w:tcPr>
          <w:p w:rsidR="00DB699A" w:rsidRDefault="00DB699A" w:rsidP="00C238ED">
            <w:pPr>
              <w:jc w:val="center"/>
            </w:pPr>
            <w:r>
              <w:t>N octets</w:t>
            </w:r>
          </w:p>
        </w:tc>
        <w:tc>
          <w:tcPr>
            <w:tcW w:w="874" w:type="dxa"/>
          </w:tcPr>
          <w:p w:rsidR="00DB699A" w:rsidRDefault="00DB699A" w:rsidP="00C238ED">
            <w:pPr>
              <w:jc w:val="center"/>
            </w:pPr>
            <w:r>
              <w:t>2 octets</w:t>
            </w:r>
          </w:p>
        </w:tc>
        <w:tc>
          <w:tcPr>
            <w:tcW w:w="827" w:type="dxa"/>
          </w:tcPr>
          <w:p w:rsidR="00DB699A" w:rsidRDefault="00DB699A" w:rsidP="00C238ED">
            <w:pPr>
              <w:jc w:val="center"/>
            </w:pPr>
            <w:r>
              <w:t>2 octets</w:t>
            </w:r>
          </w:p>
        </w:tc>
        <w:tc>
          <w:tcPr>
            <w:tcW w:w="1002" w:type="dxa"/>
          </w:tcPr>
          <w:p w:rsidR="00DB699A" w:rsidRDefault="00DB699A" w:rsidP="00C238ED">
            <w:pPr>
              <w:jc w:val="center"/>
            </w:pPr>
            <w:r>
              <w:t>2 octets</w:t>
            </w:r>
          </w:p>
        </w:tc>
      </w:tr>
    </w:tbl>
    <w:p w:rsidR="00C238ED" w:rsidRDefault="00C238ED" w:rsidP="00C238ED">
      <w:pPr>
        <w:rPr>
          <w:lang w:val="fr-FR"/>
        </w:rPr>
      </w:pPr>
    </w:p>
    <w:tbl>
      <w:tblPr>
        <w:tblStyle w:val="Grilledutableau"/>
        <w:tblW w:w="2235" w:type="dxa"/>
        <w:tblLook w:val="04A0"/>
      </w:tblPr>
      <w:tblGrid>
        <w:gridCol w:w="1101"/>
        <w:gridCol w:w="1134"/>
      </w:tblGrid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Speed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r w:rsidRPr="00850E54">
              <w:rPr>
                <w:b/>
              </w:rPr>
              <w:t>ID image</w:t>
            </w:r>
          </w:p>
        </w:tc>
      </w:tr>
      <w:tr w:rsidR="00850E54" w:rsidRPr="00850E54" w:rsidTr="00850E54">
        <w:trPr>
          <w:trHeight w:val="304"/>
        </w:trPr>
        <w:tc>
          <w:tcPr>
            <w:tcW w:w="1101" w:type="dxa"/>
          </w:tcPr>
          <w:p w:rsidR="00850E54" w:rsidRPr="00646A1F" w:rsidRDefault="00850E54" w:rsidP="006550B6">
            <w:pPr>
              <w:jc w:val="center"/>
              <w:rPr>
                <w:b/>
              </w:rPr>
            </w:pPr>
            <w:proofErr w:type="spellStart"/>
            <w:r w:rsidRPr="00646A1F">
              <w:rPr>
                <w:b/>
              </w:rPr>
              <w:t>Entier</w:t>
            </w:r>
            <w:proofErr w:type="spellEnd"/>
            <w:r w:rsidRPr="00646A1F">
              <w:rPr>
                <w:b/>
              </w:rPr>
              <w:t xml:space="preserve"> </w:t>
            </w:r>
            <w:r w:rsidR="006550B6" w:rsidRPr="00646A1F">
              <w:rPr>
                <w:b/>
              </w:rPr>
              <w:t>court</w:t>
            </w:r>
          </w:p>
        </w:tc>
        <w:tc>
          <w:tcPr>
            <w:tcW w:w="1134" w:type="dxa"/>
          </w:tcPr>
          <w:p w:rsidR="00850E54" w:rsidRPr="00850E54" w:rsidRDefault="00850E54" w:rsidP="00473069">
            <w:pPr>
              <w:jc w:val="center"/>
              <w:rPr>
                <w:b/>
              </w:rPr>
            </w:pPr>
            <w:proofErr w:type="spellStart"/>
            <w:r w:rsidRPr="00850E54">
              <w:rPr>
                <w:b/>
              </w:rPr>
              <w:t>Entier</w:t>
            </w:r>
            <w:proofErr w:type="spellEnd"/>
            <w:r w:rsidRPr="00850E54">
              <w:rPr>
                <w:b/>
              </w:rPr>
              <w:t xml:space="preserve"> long</w:t>
            </w:r>
          </w:p>
        </w:tc>
      </w:tr>
      <w:tr w:rsidR="00850E54" w:rsidTr="00850E54">
        <w:trPr>
          <w:trHeight w:val="261"/>
        </w:trPr>
        <w:tc>
          <w:tcPr>
            <w:tcW w:w="1101" w:type="dxa"/>
          </w:tcPr>
          <w:p w:rsidR="00850E54" w:rsidRPr="00646A1F" w:rsidRDefault="00D8488C" w:rsidP="00473069">
            <w:pPr>
              <w:jc w:val="center"/>
            </w:pPr>
            <w:r w:rsidRPr="00646A1F">
              <w:t>2</w:t>
            </w:r>
            <w:r w:rsidR="00850E54" w:rsidRPr="00646A1F">
              <w:t xml:space="preserve"> octets</w:t>
            </w:r>
          </w:p>
        </w:tc>
        <w:tc>
          <w:tcPr>
            <w:tcW w:w="1134" w:type="dxa"/>
          </w:tcPr>
          <w:p w:rsidR="00850E54" w:rsidRDefault="00850E54" w:rsidP="00473069">
            <w:pPr>
              <w:jc w:val="center"/>
            </w:pPr>
            <w:r>
              <w:t>4 octets</w:t>
            </w:r>
          </w:p>
        </w:tc>
      </w:tr>
    </w:tbl>
    <w:p w:rsidR="00850E54" w:rsidRDefault="00850E54" w:rsidP="00850E54">
      <w:pPr>
        <w:pStyle w:val="Titre3"/>
        <w:rPr>
          <w:lang w:val="fr-FR"/>
        </w:rPr>
      </w:pPr>
      <w:r>
        <w:rPr>
          <w:lang w:val="fr-FR"/>
        </w:rPr>
        <w:t>ERROR = 0x4*</w:t>
      </w:r>
    </w:p>
    <w:tbl>
      <w:tblPr>
        <w:tblStyle w:val="Grilledutableau"/>
        <w:tblW w:w="3652" w:type="dxa"/>
        <w:tblLook w:val="04A0"/>
      </w:tblPr>
      <w:tblGrid>
        <w:gridCol w:w="959"/>
        <w:gridCol w:w="1276"/>
        <w:gridCol w:w="1417"/>
      </w:tblGrid>
      <w:tr w:rsidR="00E27D6E" w:rsidTr="00E27D6E">
        <w:trPr>
          <w:trHeight w:val="54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Donnée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proofErr w:type="spellStart"/>
            <w:r>
              <w:t>Taille</w:t>
            </w:r>
            <w:proofErr w:type="spellEnd"/>
          </w:p>
          <w:p w:rsidR="00E27D6E" w:rsidRDefault="00E27D6E" w:rsidP="00473069">
            <w:pPr>
              <w:jc w:val="center"/>
            </w:pPr>
            <w:r>
              <w:t>Message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proofErr w:type="spellStart"/>
            <w:r>
              <w:t>Discriminant</w:t>
            </w:r>
            <w:proofErr w:type="spellEnd"/>
          </w:p>
        </w:tc>
      </w:tr>
      <w:tr w:rsidR="00E27D6E" w:rsidTr="00E27D6E">
        <w:trPr>
          <w:trHeight w:val="228"/>
        </w:trPr>
        <w:tc>
          <w:tcPr>
            <w:tcW w:w="959" w:type="dxa"/>
          </w:tcPr>
          <w:p w:rsidR="00E27D6E" w:rsidRPr="004106F4" w:rsidRDefault="00E27D6E" w:rsidP="00473069">
            <w:pPr>
              <w:jc w:val="center"/>
              <w:rPr>
                <w:b/>
              </w:rPr>
            </w:pPr>
            <w:proofErr w:type="spellStart"/>
            <w:r w:rsidRPr="004106F4">
              <w:rPr>
                <w:b/>
              </w:rPr>
              <w:t>Taille</w:t>
            </w:r>
            <w:proofErr w:type="spellEnd"/>
          </w:p>
        </w:tc>
        <w:tc>
          <w:tcPr>
            <w:tcW w:w="1276" w:type="dxa"/>
          </w:tcPr>
          <w:p w:rsidR="00E27D6E" w:rsidRDefault="00E27D6E" w:rsidP="00473069">
            <w:pPr>
              <w:jc w:val="center"/>
            </w:pPr>
            <w:r>
              <w:t>4 octets</w:t>
            </w:r>
          </w:p>
        </w:tc>
        <w:tc>
          <w:tcPr>
            <w:tcW w:w="1417" w:type="dxa"/>
          </w:tcPr>
          <w:p w:rsidR="00E27D6E" w:rsidRDefault="00E27D6E" w:rsidP="00473069">
            <w:pPr>
              <w:jc w:val="center"/>
            </w:pPr>
            <w:r>
              <w:t>1 octet</w:t>
            </w:r>
          </w:p>
        </w:tc>
      </w:tr>
    </w:tbl>
    <w:p w:rsidR="00850E54" w:rsidRDefault="00850E54" w:rsidP="00850E54">
      <w:pPr>
        <w:spacing w:after="0"/>
        <w:rPr>
          <w:lang w:val="fr-FR"/>
        </w:rPr>
      </w:pPr>
      <w:r>
        <w:rPr>
          <w:lang w:val="fr-FR"/>
        </w:rPr>
        <w:t>0x40 = ERROR</w:t>
      </w:r>
    </w:p>
    <w:p w:rsidR="00850E54" w:rsidRPr="00850E54" w:rsidRDefault="00850E54" w:rsidP="00850E54">
      <w:pPr>
        <w:spacing w:after="0"/>
      </w:pPr>
      <w:r w:rsidRPr="00850E54">
        <w:t>0x41 = ERROR_LOGIN_NOT_FOUND</w:t>
      </w:r>
    </w:p>
    <w:p w:rsidR="00850E54" w:rsidRPr="00850E54" w:rsidRDefault="00850E54" w:rsidP="00850E54">
      <w:pPr>
        <w:spacing w:after="0"/>
      </w:pPr>
      <w:r w:rsidRPr="00850E54">
        <w:t xml:space="preserve">0x42 = ERROR_WRONG_PASSWORD </w:t>
      </w:r>
    </w:p>
    <w:p w:rsidR="00850E54" w:rsidRPr="00850E54" w:rsidRDefault="00850E54" w:rsidP="00850E54">
      <w:pPr>
        <w:spacing w:after="0"/>
      </w:pPr>
      <w:r w:rsidRPr="00850E54">
        <w:t>0x43 = ERROR_</w:t>
      </w:r>
      <w:r w:rsidR="00C0420D">
        <w:t>CREATE_CHARACTER</w:t>
      </w:r>
    </w:p>
    <w:p w:rsidR="00850E54" w:rsidRPr="00850E54" w:rsidRDefault="00850E54" w:rsidP="00850E54">
      <w:pPr>
        <w:spacing w:after="0"/>
      </w:pPr>
      <w:r w:rsidRPr="00850E54">
        <w:t xml:space="preserve">0x44 = </w:t>
      </w:r>
      <w:r w:rsidR="00C0420D">
        <w:t>ERROR_UPDATE_CHARACTER</w:t>
      </w:r>
    </w:p>
    <w:p w:rsidR="00850E54" w:rsidRPr="00850E54" w:rsidRDefault="00850E54" w:rsidP="00850E54">
      <w:pPr>
        <w:spacing w:after="0"/>
      </w:pPr>
      <w:r w:rsidRPr="00850E54">
        <w:t>0x45 = ERROR_</w:t>
      </w:r>
      <w:r w:rsidR="00C0420D">
        <w:t>DELETE_CHARACTER</w:t>
      </w:r>
    </w:p>
    <w:p w:rsidR="00850E54" w:rsidRPr="00850E54" w:rsidRDefault="00850E54" w:rsidP="00850E54">
      <w:pPr>
        <w:spacing w:after="0"/>
      </w:pPr>
      <w:r w:rsidRPr="00850E54">
        <w:t>0x46 = ERROR_</w:t>
      </w:r>
      <w:r w:rsidR="00C0420D">
        <w:t>CHARACTER_NOT_FOUND</w:t>
      </w:r>
    </w:p>
    <w:p w:rsidR="00850E54" w:rsidRPr="00850E54" w:rsidRDefault="00850E54" w:rsidP="00850E54">
      <w:pPr>
        <w:spacing w:after="0"/>
      </w:pPr>
      <w:r w:rsidRPr="00850E54">
        <w:t>0x47 = ERROR_</w:t>
      </w:r>
      <w:r w:rsidR="00C0420D">
        <w:t>IMAGE_NOT_FOUND</w:t>
      </w:r>
    </w:p>
    <w:p w:rsidR="00850E54" w:rsidRPr="00850E54" w:rsidRDefault="00850E54" w:rsidP="00850E54">
      <w:pPr>
        <w:spacing w:after="0"/>
      </w:pPr>
      <w:r w:rsidRPr="00850E54">
        <w:t>0x48 = ERROR_</w:t>
      </w:r>
      <w:r w:rsidR="00C0420D">
        <w:t>BONUS_NOT_FOUNT</w:t>
      </w:r>
    </w:p>
    <w:p w:rsidR="00850E54" w:rsidRPr="00850E54" w:rsidRDefault="00850E54" w:rsidP="00850E54">
      <w:pPr>
        <w:spacing w:after="0"/>
      </w:pPr>
      <w:r w:rsidRPr="00850E54">
        <w:t xml:space="preserve">0x49 = </w:t>
      </w:r>
      <w:r w:rsidR="002720E8">
        <w:t>ERROR_FIGHT</w:t>
      </w:r>
    </w:p>
    <w:p w:rsidR="00482625" w:rsidRPr="00850E54" w:rsidRDefault="00850E54" w:rsidP="00482625">
      <w:pPr>
        <w:spacing w:after="0"/>
      </w:pPr>
      <w:r w:rsidRPr="00850E54">
        <w:t>0x4A = ERROR_</w:t>
      </w:r>
      <w:r w:rsidR="00A402B9">
        <w:t>TOKEN</w:t>
      </w:r>
    </w:p>
    <w:p w:rsidR="00482625" w:rsidRPr="00850E54" w:rsidRDefault="00482625" w:rsidP="00482625">
      <w:pPr>
        <w:spacing w:after="0"/>
      </w:pPr>
      <w:r w:rsidRPr="00850E54">
        <w:t>0x4</w:t>
      </w:r>
      <w:r>
        <w:t>B</w:t>
      </w:r>
      <w:r w:rsidRPr="00850E54">
        <w:t> = ERROR_</w:t>
      </w:r>
      <w:r>
        <w:t>SRLY_WTF</w:t>
      </w:r>
    </w:p>
    <w:p w:rsidR="000D61B8" w:rsidRPr="00850E54" w:rsidRDefault="000D61B8" w:rsidP="002720E8">
      <w:pPr>
        <w:spacing w:after="0"/>
      </w:pPr>
    </w:p>
    <w:p w:rsidR="000D61B8" w:rsidRPr="00384B58" w:rsidRDefault="00395EAE" w:rsidP="0026135E">
      <w:pPr>
        <w:pStyle w:val="Titre2"/>
        <w:rPr>
          <w:lang w:val="fr-FR"/>
        </w:rPr>
      </w:pPr>
      <w:r>
        <w:rPr>
          <w:lang w:val="fr-FR"/>
        </w:rPr>
        <w:t>Sessions</w:t>
      </w:r>
    </w:p>
    <w:p w:rsidR="000D61B8" w:rsidRDefault="00395EAE" w:rsidP="00395EAE">
      <w:pPr>
        <w:pStyle w:val="Titre3"/>
        <w:rPr>
          <w:lang w:val="fr-FR"/>
        </w:rPr>
      </w:pPr>
      <w:r>
        <w:rPr>
          <w:lang w:val="fr-FR"/>
        </w:rPr>
        <w:t>Identification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395EAE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395EAE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02B9" w:rsidTr="00395EAE">
        <w:tc>
          <w:tcPr>
            <w:tcW w:w="3227" w:type="dxa"/>
          </w:tcPr>
          <w:p w:rsidR="00395EAE" w:rsidRDefault="00395EAE" w:rsidP="00395EA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</w:tc>
        <w:tc>
          <w:tcPr>
            <w:tcW w:w="3260" w:type="dxa"/>
          </w:tcPr>
          <w:p w:rsidR="009018C0" w:rsidRPr="001A69AC" w:rsidRDefault="009018C0" w:rsidP="009018C0">
            <w:pPr>
              <w:jc w:val="center"/>
            </w:pPr>
            <w:r w:rsidRPr="001A69AC">
              <w:t>LOGIN_SUCCESS</w:t>
            </w:r>
          </w:p>
          <w:p w:rsidR="00A402B9" w:rsidRPr="001A69AC" w:rsidRDefault="00A402B9" w:rsidP="009018C0">
            <w:pPr>
              <w:jc w:val="center"/>
            </w:pPr>
          </w:p>
          <w:p w:rsidR="00A402B9" w:rsidRPr="00A402B9" w:rsidRDefault="00A402B9" w:rsidP="009018C0">
            <w:pPr>
              <w:jc w:val="center"/>
            </w:pPr>
            <w:r w:rsidRPr="00A402B9">
              <w:t>ERROR_LOGIN_NOT_FOUND</w:t>
            </w:r>
          </w:p>
          <w:p w:rsidR="00A402B9" w:rsidRPr="00A402B9" w:rsidRDefault="00A402B9" w:rsidP="009018C0">
            <w:pPr>
              <w:jc w:val="center"/>
            </w:pPr>
            <w:r w:rsidRPr="00A402B9">
              <w:t>ERROR_WRONG_PASSWORD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Déconnexion de l’utilisateur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</w:t>
            </w:r>
          </w:p>
        </w:tc>
        <w:tc>
          <w:tcPr>
            <w:tcW w:w="3260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LOGOUT_SUCCESS</w:t>
            </w:r>
          </w:p>
          <w:p w:rsidR="00A402B9" w:rsidRDefault="00A402B9" w:rsidP="00473069">
            <w:pPr>
              <w:jc w:val="center"/>
              <w:rPr>
                <w:lang w:val="fr-FR"/>
              </w:rPr>
            </w:pPr>
          </w:p>
          <w:p w:rsidR="00A402B9" w:rsidRDefault="00A402B9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Création d’un nouveau personnage (écrase l’ancien)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CREATE_CHARACTER</w:t>
            </w:r>
          </w:p>
        </w:tc>
        <w:tc>
          <w:tcPr>
            <w:tcW w:w="3260" w:type="dxa"/>
          </w:tcPr>
          <w:p w:rsidR="00A402B9" w:rsidRPr="001A69AC" w:rsidRDefault="009018C0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ERROR_CREATE_CHARACTER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1A69AC">
      <w:pPr>
        <w:pStyle w:val="Titre3"/>
        <w:rPr>
          <w:lang w:val="fr-FR"/>
        </w:rPr>
      </w:pPr>
      <w:r>
        <w:rPr>
          <w:lang w:val="fr-FR"/>
        </w:rPr>
        <w:t>Mise à jour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UPDATE_CHARACTER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482625" w:rsidRPr="00A468A3" w:rsidRDefault="00482625" w:rsidP="00A402B9">
            <w:pPr>
              <w:jc w:val="center"/>
            </w:pPr>
            <w:r w:rsidRPr="00A468A3">
              <w:t>ERROR_UPDATE_CHARACTER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Suppression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A468A3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ACTION_SUCCESS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ERROR_DELETE_CHARACTER</w:t>
            </w:r>
          </w:p>
          <w:p w:rsidR="00A468A3" w:rsidRPr="00A468A3" w:rsidRDefault="00A468A3" w:rsidP="00A468A3">
            <w:pPr>
              <w:jc w:val="center"/>
            </w:pPr>
            <w:r w:rsidRPr="00A468A3">
              <w:t>ERROR_CHARACTER_NOT_FOUND</w:t>
            </w:r>
          </w:p>
          <w:p w:rsidR="00395EAE" w:rsidRPr="00A468A3" w:rsidRDefault="00A402B9" w:rsidP="00A402B9">
            <w:pPr>
              <w:jc w:val="center"/>
            </w:pPr>
            <w:r w:rsidRPr="00A468A3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de son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GET_MY_CHARACTER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de l’identifiant du personnage adverse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GET_CHALENGER</w:t>
            </w:r>
          </w:p>
        </w:tc>
        <w:tc>
          <w:tcPr>
            <w:tcW w:w="3260" w:type="dxa"/>
          </w:tcPr>
          <w:p w:rsidR="00A402B9" w:rsidRPr="001A69AC" w:rsidRDefault="00A402B9" w:rsidP="00A402B9">
            <w:pPr>
              <w:jc w:val="center"/>
            </w:pPr>
            <w:r w:rsidRPr="001A69AC">
              <w:t>CHARACTER</w:t>
            </w:r>
          </w:p>
          <w:p w:rsidR="00A402B9" w:rsidRPr="001A69AC" w:rsidRDefault="00A402B9" w:rsidP="00A402B9">
            <w:pPr>
              <w:jc w:val="center"/>
            </w:pPr>
          </w:p>
          <w:p w:rsidR="00482625" w:rsidRPr="001A69AC" w:rsidRDefault="00482625" w:rsidP="00A402B9">
            <w:pPr>
              <w:jc w:val="center"/>
            </w:pPr>
            <w:r w:rsidRPr="001A69AC">
              <w:t>ERROR_CHARACTER_NOT_FOUND</w:t>
            </w:r>
          </w:p>
          <w:p w:rsidR="00395EAE" w:rsidRPr="001A69AC" w:rsidRDefault="00A402B9" w:rsidP="00A402B9">
            <w:pPr>
              <w:jc w:val="center"/>
            </w:pPr>
            <w:r w:rsidRPr="001A69AC">
              <w:t>ERROR_TOKEN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Réalisation d’un combat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RPr="009018C0" w:rsidTr="00473069">
        <w:tc>
          <w:tcPr>
            <w:tcW w:w="3227" w:type="dxa"/>
          </w:tcPr>
          <w:p w:rsidR="00395EAE" w:rsidRPr="009018C0" w:rsidRDefault="009018C0" w:rsidP="00473069">
            <w:pPr>
              <w:jc w:val="center"/>
            </w:pPr>
            <w:r w:rsidRPr="009018C0">
              <w:t>CHEAT_FIGHT_WIN</w:t>
            </w:r>
          </w:p>
          <w:p w:rsidR="009018C0" w:rsidRDefault="009018C0" w:rsidP="00473069">
            <w:pPr>
              <w:jc w:val="center"/>
            </w:pPr>
            <w:r w:rsidRPr="009018C0">
              <w:t>CHEAT_FIGHT_LOOSE</w:t>
            </w:r>
          </w:p>
          <w:p w:rsidR="009018C0" w:rsidRDefault="009018C0" w:rsidP="00473069">
            <w:pPr>
              <w:jc w:val="center"/>
            </w:pPr>
            <w:r>
              <w:t>CHEAT_FIGHT_RANDOM</w:t>
            </w:r>
          </w:p>
          <w:p w:rsidR="009018C0" w:rsidRPr="009018C0" w:rsidRDefault="009018C0" w:rsidP="00473069">
            <w:pPr>
              <w:jc w:val="center"/>
            </w:pPr>
            <w:r>
              <w:t>DO_FIGHT</w:t>
            </w:r>
          </w:p>
        </w:tc>
        <w:tc>
          <w:tcPr>
            <w:tcW w:w="3260" w:type="dxa"/>
          </w:tcPr>
          <w:p w:rsidR="00482625" w:rsidRPr="001A69AC" w:rsidRDefault="00A402B9" w:rsidP="00482625">
            <w:pPr>
              <w:jc w:val="center"/>
            </w:pPr>
            <w:r>
              <w:t>FIGHT_RESULT</w:t>
            </w:r>
          </w:p>
          <w:p w:rsidR="00482625" w:rsidRPr="001A69AC" w:rsidRDefault="00482625" w:rsidP="00482625">
            <w:pPr>
              <w:jc w:val="center"/>
            </w:pPr>
          </w:p>
          <w:p w:rsidR="00482625" w:rsidRPr="001A69AC" w:rsidRDefault="00482625" w:rsidP="00482625">
            <w:pPr>
              <w:jc w:val="center"/>
            </w:pPr>
            <w:r w:rsidRPr="001A69AC">
              <w:t>ERROR_FIGHT</w:t>
            </w:r>
          </w:p>
          <w:p w:rsidR="00395EAE" w:rsidRPr="009018C0" w:rsidRDefault="00482625" w:rsidP="00482625">
            <w:pPr>
              <w:jc w:val="center"/>
            </w:pPr>
            <w:r w:rsidRPr="001A69AC">
              <w:t>ERROR_TOKEN</w:t>
            </w:r>
          </w:p>
        </w:tc>
      </w:tr>
    </w:tbl>
    <w:p w:rsidR="001A69AC" w:rsidRPr="00E41AF4" w:rsidRDefault="001A69AC" w:rsidP="00395EAE">
      <w:pPr>
        <w:pStyle w:val="Titre3"/>
        <w:rPr>
          <w:lang w:val="de-DE"/>
        </w:rPr>
      </w:pPr>
    </w:p>
    <w:p w:rsidR="001A69AC" w:rsidRPr="00E41AF4" w:rsidRDefault="001A69AC" w:rsidP="001A69AC">
      <w:pPr>
        <w:rPr>
          <w:rFonts w:asciiTheme="majorHAnsi" w:eastAsiaTheme="majorEastAsia" w:hAnsiTheme="majorHAnsi" w:cstheme="majorBidi"/>
          <w:color w:val="7F7F7F" w:themeColor="text1" w:themeTint="80"/>
          <w:lang w:val="de-DE"/>
        </w:rPr>
      </w:pPr>
      <w:r w:rsidRPr="00E41AF4">
        <w:rPr>
          <w:lang w:val="de-DE"/>
        </w:rPr>
        <w:br w:type="page"/>
      </w:r>
    </w:p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lastRenderedPageBreak/>
        <w:t>Récupération des données d’un personnage</w:t>
      </w:r>
    </w:p>
    <w:tbl>
      <w:tblPr>
        <w:tblStyle w:val="Grilledutableau"/>
        <w:tblW w:w="0" w:type="auto"/>
        <w:tblLook w:val="04A0"/>
      </w:tblPr>
      <w:tblGrid>
        <w:gridCol w:w="3227"/>
        <w:gridCol w:w="3297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GET_CHARACTER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DATA_CHARACTER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ERROR_CHARACTER_NOT_FOUND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d’une image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GET_IMAGE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DATA_IMAGE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ERROR_IMAGE_NOT_FOUND</w:t>
            </w:r>
          </w:p>
        </w:tc>
      </w:tr>
    </w:tbl>
    <w:p w:rsidR="00395EAE" w:rsidRDefault="00395EAE" w:rsidP="00395EAE">
      <w:pPr>
        <w:pStyle w:val="Titre3"/>
        <w:rPr>
          <w:lang w:val="fr-FR"/>
        </w:rPr>
      </w:pPr>
      <w:r>
        <w:rPr>
          <w:lang w:val="fr-FR"/>
        </w:rPr>
        <w:t>Récupération d’un bonus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395EAE" w:rsidTr="00473069">
        <w:tc>
          <w:tcPr>
            <w:tcW w:w="3227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395EAE" w:rsidRDefault="00395EAE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395EAE" w:rsidRPr="00395EAE" w:rsidRDefault="00395EAE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395EAE" w:rsidTr="00473069">
        <w:tc>
          <w:tcPr>
            <w:tcW w:w="3227" w:type="dxa"/>
          </w:tcPr>
          <w:p w:rsidR="00395EAE" w:rsidRDefault="009018C0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GET_BONUS</w:t>
            </w:r>
          </w:p>
        </w:tc>
        <w:tc>
          <w:tcPr>
            <w:tcW w:w="3260" w:type="dxa"/>
          </w:tcPr>
          <w:p w:rsidR="00395EAE" w:rsidRPr="001A69AC" w:rsidRDefault="00A402B9" w:rsidP="00473069">
            <w:pPr>
              <w:jc w:val="center"/>
            </w:pPr>
            <w:r w:rsidRPr="001A69AC">
              <w:t>DATA_BONUS</w:t>
            </w:r>
          </w:p>
          <w:p w:rsidR="00482625" w:rsidRPr="001A69AC" w:rsidRDefault="00482625" w:rsidP="00473069">
            <w:pPr>
              <w:jc w:val="center"/>
            </w:pPr>
          </w:p>
          <w:p w:rsidR="00482625" w:rsidRPr="001A69AC" w:rsidRDefault="00482625" w:rsidP="00473069">
            <w:pPr>
              <w:jc w:val="center"/>
            </w:pPr>
            <w:r w:rsidRPr="001A69AC">
              <w:t>ERROR_BONUS_NOT_FOUND</w:t>
            </w:r>
          </w:p>
        </w:tc>
      </w:tr>
    </w:tbl>
    <w:p w:rsidR="00B0760B" w:rsidRPr="001A69AC" w:rsidRDefault="00B0760B" w:rsidP="00482625">
      <w:pPr>
        <w:pStyle w:val="Titre3"/>
      </w:pPr>
    </w:p>
    <w:p w:rsidR="00395EAE" w:rsidRDefault="00482625" w:rsidP="00482625">
      <w:pPr>
        <w:pStyle w:val="Titre3"/>
        <w:rPr>
          <w:lang w:val="fr-FR"/>
        </w:rPr>
      </w:pPr>
      <w:r>
        <w:rPr>
          <w:lang w:val="fr-FR"/>
        </w:rPr>
        <w:t>Demande incompréhensible / discriminant inconnu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ERROR_</w:t>
            </w:r>
            <w:r>
              <w:t>SRLY_WTF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  <w:r w:rsidRPr="00482625">
        <w:rPr>
          <w:lang w:val="fr-FR"/>
        </w:rPr>
        <w:t>Erreur fatale du serveur / erreur générique</w:t>
      </w:r>
    </w:p>
    <w:tbl>
      <w:tblPr>
        <w:tblStyle w:val="Grilledutableau"/>
        <w:tblW w:w="0" w:type="auto"/>
        <w:tblLook w:val="04A0"/>
      </w:tblPr>
      <w:tblGrid>
        <w:gridCol w:w="3227"/>
        <w:gridCol w:w="3260"/>
      </w:tblGrid>
      <w:tr w:rsid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Client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(Demande)</w:t>
            </w:r>
          </w:p>
        </w:tc>
        <w:tc>
          <w:tcPr>
            <w:tcW w:w="3260" w:type="dxa"/>
          </w:tcPr>
          <w:p w:rsidR="00482625" w:rsidRDefault="00482625" w:rsidP="00473069">
            <w:pPr>
              <w:jc w:val="center"/>
              <w:rPr>
                <w:b/>
                <w:lang w:val="fr-FR"/>
              </w:rPr>
            </w:pPr>
            <w:r w:rsidRPr="00395EAE">
              <w:rPr>
                <w:b/>
                <w:lang w:val="fr-FR"/>
              </w:rPr>
              <w:t>Serveur</w:t>
            </w:r>
          </w:p>
          <w:p w:rsidR="00482625" w:rsidRPr="00395EAE" w:rsidRDefault="00482625" w:rsidP="00473069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(Réponses possibles)</w:t>
            </w:r>
          </w:p>
        </w:tc>
      </w:tr>
      <w:tr w:rsidR="00482625" w:rsidRPr="00482625" w:rsidTr="00473069">
        <w:tc>
          <w:tcPr>
            <w:tcW w:w="3227" w:type="dxa"/>
          </w:tcPr>
          <w:p w:rsidR="00482625" w:rsidRDefault="00482625" w:rsidP="004730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3260" w:type="dxa"/>
          </w:tcPr>
          <w:p w:rsidR="00482625" w:rsidRPr="00482625" w:rsidRDefault="00482625" w:rsidP="00482625">
            <w:pPr>
              <w:jc w:val="center"/>
            </w:pPr>
            <w:r w:rsidRPr="00482625">
              <w:t>ERROR</w:t>
            </w:r>
          </w:p>
        </w:tc>
      </w:tr>
    </w:tbl>
    <w:p w:rsidR="00482625" w:rsidRPr="00482625" w:rsidRDefault="00482625" w:rsidP="00482625">
      <w:pPr>
        <w:pStyle w:val="Titre3"/>
        <w:rPr>
          <w:lang w:val="fr-FR"/>
        </w:rPr>
      </w:pPr>
    </w:p>
    <w:p w:rsidR="00395EAE" w:rsidRPr="00482625" w:rsidRDefault="00395EAE" w:rsidP="00395EAE">
      <w:pPr>
        <w:rPr>
          <w:lang w:val="fr-FR"/>
        </w:rPr>
      </w:pPr>
    </w:p>
    <w:sectPr w:rsidR="00395EAE" w:rsidRPr="00482625" w:rsidSect="00C238ED">
      <w:headerReference w:type="default" r:id="rId8"/>
      <w:footerReference w:type="default" r:id="rId9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602" w:rsidRDefault="00010602" w:rsidP="00ED0F6D">
      <w:pPr>
        <w:spacing w:after="0" w:line="240" w:lineRule="auto"/>
      </w:pPr>
      <w:r>
        <w:separator/>
      </w:r>
    </w:p>
  </w:endnote>
  <w:endnote w:type="continuationSeparator" w:id="0">
    <w:p w:rsidR="00010602" w:rsidRDefault="00010602" w:rsidP="00ED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Pieddepage"/>
    </w:pPr>
    <w:r w:rsidRPr="00ED0F6D">
      <w:t>©</w:t>
    </w:r>
    <w:r w:rsidRPr="00ED0F6D">
      <w:tab/>
    </w:r>
    <w:r w:rsidRPr="00ED0F6D">
      <w:tab/>
    </w:r>
    <w:fldSimple w:instr=" PAGE   \* MERGEFORMAT ">
      <w:r w:rsidR="00DB699A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602" w:rsidRDefault="00010602" w:rsidP="00ED0F6D">
      <w:pPr>
        <w:spacing w:after="0" w:line="240" w:lineRule="auto"/>
      </w:pPr>
      <w:r>
        <w:separator/>
      </w:r>
    </w:p>
  </w:footnote>
  <w:footnote w:type="continuationSeparator" w:id="0">
    <w:p w:rsidR="00010602" w:rsidRDefault="00010602" w:rsidP="00ED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B6" w:rsidRDefault="006550B6">
    <w:pPr>
      <w:pStyle w:val="En-tte"/>
    </w:pPr>
    <w:r w:rsidRPr="00ED0F6D">
      <w:rPr>
        <w:noProof/>
        <w:lang w:val="fr-FR" w:eastAsia="fr-FR" w:bidi="ar-SA"/>
      </w:rPr>
      <w:drawing>
        <wp:inline distT="0" distB="0" distL="0" distR="0">
          <wp:extent cx="1295400" cy="266065"/>
          <wp:effectExtent l="19050" t="0" r="0" b="0"/>
          <wp:docPr id="1" name="Image 1" descr="ensisa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sisa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6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 xml:space="preserve">TP </w:t>
    </w:r>
    <w:proofErr w:type="spellStart"/>
    <w:r>
      <w:t>Réseaux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43B2"/>
    <w:multiLevelType w:val="hybridMultilevel"/>
    <w:tmpl w:val="7A9C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10EA"/>
    <w:multiLevelType w:val="multilevel"/>
    <w:tmpl w:val="6C7402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4DA4"/>
    <w:rsid w:val="00010602"/>
    <w:rsid w:val="00020538"/>
    <w:rsid w:val="000411C7"/>
    <w:rsid w:val="00047BFC"/>
    <w:rsid w:val="00054683"/>
    <w:rsid w:val="00055A4D"/>
    <w:rsid w:val="000605BE"/>
    <w:rsid w:val="00061E17"/>
    <w:rsid w:val="000748AB"/>
    <w:rsid w:val="00081723"/>
    <w:rsid w:val="000A045B"/>
    <w:rsid w:val="000A1FD7"/>
    <w:rsid w:val="000B47C5"/>
    <w:rsid w:val="000B6824"/>
    <w:rsid w:val="000B792C"/>
    <w:rsid w:val="000D61B8"/>
    <w:rsid w:val="000D706F"/>
    <w:rsid w:val="000E07F9"/>
    <w:rsid w:val="000E1EB2"/>
    <w:rsid w:val="000E6B26"/>
    <w:rsid w:val="000F185C"/>
    <w:rsid w:val="000F1926"/>
    <w:rsid w:val="000F39FB"/>
    <w:rsid w:val="000F404A"/>
    <w:rsid w:val="000F6AC1"/>
    <w:rsid w:val="00101871"/>
    <w:rsid w:val="00104E04"/>
    <w:rsid w:val="00106719"/>
    <w:rsid w:val="00106BBF"/>
    <w:rsid w:val="00126DF7"/>
    <w:rsid w:val="0013798C"/>
    <w:rsid w:val="00141163"/>
    <w:rsid w:val="00145F4D"/>
    <w:rsid w:val="001505FE"/>
    <w:rsid w:val="00152231"/>
    <w:rsid w:val="0015311A"/>
    <w:rsid w:val="00156125"/>
    <w:rsid w:val="001565CE"/>
    <w:rsid w:val="00157279"/>
    <w:rsid w:val="001603F1"/>
    <w:rsid w:val="00162E94"/>
    <w:rsid w:val="0016392F"/>
    <w:rsid w:val="00166F9C"/>
    <w:rsid w:val="00170E38"/>
    <w:rsid w:val="00173383"/>
    <w:rsid w:val="00177460"/>
    <w:rsid w:val="00181274"/>
    <w:rsid w:val="001855D0"/>
    <w:rsid w:val="0019257E"/>
    <w:rsid w:val="00192613"/>
    <w:rsid w:val="001A5FF5"/>
    <w:rsid w:val="001A69AC"/>
    <w:rsid w:val="001A7303"/>
    <w:rsid w:val="001B7780"/>
    <w:rsid w:val="001C0CAA"/>
    <w:rsid w:val="001C2C7B"/>
    <w:rsid w:val="001C6E9D"/>
    <w:rsid w:val="001C79A3"/>
    <w:rsid w:val="001D6F7F"/>
    <w:rsid w:val="001F0375"/>
    <w:rsid w:val="001F086F"/>
    <w:rsid w:val="001F4BF8"/>
    <w:rsid w:val="0020022E"/>
    <w:rsid w:val="00201167"/>
    <w:rsid w:val="00210DBB"/>
    <w:rsid w:val="00211F17"/>
    <w:rsid w:val="002123E4"/>
    <w:rsid w:val="00213D2D"/>
    <w:rsid w:val="00214773"/>
    <w:rsid w:val="00217D37"/>
    <w:rsid w:val="00223540"/>
    <w:rsid w:val="002267F5"/>
    <w:rsid w:val="00227AA8"/>
    <w:rsid w:val="002314CE"/>
    <w:rsid w:val="00231761"/>
    <w:rsid w:val="00231FBA"/>
    <w:rsid w:val="00243671"/>
    <w:rsid w:val="002440B4"/>
    <w:rsid w:val="002525AB"/>
    <w:rsid w:val="00256E84"/>
    <w:rsid w:val="0026135E"/>
    <w:rsid w:val="002653E6"/>
    <w:rsid w:val="002661CB"/>
    <w:rsid w:val="002720E8"/>
    <w:rsid w:val="00292AF6"/>
    <w:rsid w:val="00293261"/>
    <w:rsid w:val="002A1733"/>
    <w:rsid w:val="002C1512"/>
    <w:rsid w:val="002C35C9"/>
    <w:rsid w:val="002D458D"/>
    <w:rsid w:val="002E1C81"/>
    <w:rsid w:val="002F016E"/>
    <w:rsid w:val="002F1BE1"/>
    <w:rsid w:val="002F36B6"/>
    <w:rsid w:val="002F38E3"/>
    <w:rsid w:val="00300BC6"/>
    <w:rsid w:val="00301F79"/>
    <w:rsid w:val="0030493A"/>
    <w:rsid w:val="003064D6"/>
    <w:rsid w:val="00314A59"/>
    <w:rsid w:val="00324E54"/>
    <w:rsid w:val="00325463"/>
    <w:rsid w:val="00325C9F"/>
    <w:rsid w:val="003272C0"/>
    <w:rsid w:val="00330330"/>
    <w:rsid w:val="003338AB"/>
    <w:rsid w:val="00333AFE"/>
    <w:rsid w:val="00335373"/>
    <w:rsid w:val="003368BC"/>
    <w:rsid w:val="00337AA3"/>
    <w:rsid w:val="00346115"/>
    <w:rsid w:val="00353204"/>
    <w:rsid w:val="00353C5B"/>
    <w:rsid w:val="003624A1"/>
    <w:rsid w:val="00362C39"/>
    <w:rsid w:val="00376B7C"/>
    <w:rsid w:val="00384B58"/>
    <w:rsid w:val="00387C93"/>
    <w:rsid w:val="00392F38"/>
    <w:rsid w:val="0039409E"/>
    <w:rsid w:val="00394B28"/>
    <w:rsid w:val="00395EAE"/>
    <w:rsid w:val="003977F5"/>
    <w:rsid w:val="003A103C"/>
    <w:rsid w:val="003A2C26"/>
    <w:rsid w:val="003A5D5A"/>
    <w:rsid w:val="003B04D4"/>
    <w:rsid w:val="003B1E41"/>
    <w:rsid w:val="003B265A"/>
    <w:rsid w:val="003B4AB1"/>
    <w:rsid w:val="003C64C2"/>
    <w:rsid w:val="003D14F2"/>
    <w:rsid w:val="003D1E59"/>
    <w:rsid w:val="003D246A"/>
    <w:rsid w:val="003D4671"/>
    <w:rsid w:val="003D4C17"/>
    <w:rsid w:val="003D5A9D"/>
    <w:rsid w:val="003D5EE1"/>
    <w:rsid w:val="003E115A"/>
    <w:rsid w:val="003E69B2"/>
    <w:rsid w:val="003F6A2E"/>
    <w:rsid w:val="0040742C"/>
    <w:rsid w:val="0041009C"/>
    <w:rsid w:val="00414C0F"/>
    <w:rsid w:val="00417AC6"/>
    <w:rsid w:val="00436AF1"/>
    <w:rsid w:val="0044354B"/>
    <w:rsid w:val="00445334"/>
    <w:rsid w:val="00447615"/>
    <w:rsid w:val="00451016"/>
    <w:rsid w:val="0045230D"/>
    <w:rsid w:val="0046663A"/>
    <w:rsid w:val="00472C0A"/>
    <w:rsid w:val="00473069"/>
    <w:rsid w:val="00476BF2"/>
    <w:rsid w:val="00482625"/>
    <w:rsid w:val="00491927"/>
    <w:rsid w:val="00492F77"/>
    <w:rsid w:val="00493C2A"/>
    <w:rsid w:val="004A082E"/>
    <w:rsid w:val="004A6B34"/>
    <w:rsid w:val="004B300F"/>
    <w:rsid w:val="004B53A6"/>
    <w:rsid w:val="004D43EF"/>
    <w:rsid w:val="004E3E45"/>
    <w:rsid w:val="004E508A"/>
    <w:rsid w:val="004F0ACE"/>
    <w:rsid w:val="004F69A9"/>
    <w:rsid w:val="004F6C1C"/>
    <w:rsid w:val="00511D99"/>
    <w:rsid w:val="005165EB"/>
    <w:rsid w:val="005174D0"/>
    <w:rsid w:val="00517655"/>
    <w:rsid w:val="005246F3"/>
    <w:rsid w:val="0052616A"/>
    <w:rsid w:val="005316B8"/>
    <w:rsid w:val="005358C9"/>
    <w:rsid w:val="00540DED"/>
    <w:rsid w:val="00556CEC"/>
    <w:rsid w:val="00556D20"/>
    <w:rsid w:val="00560BF7"/>
    <w:rsid w:val="005654F0"/>
    <w:rsid w:val="00567C6F"/>
    <w:rsid w:val="00585F87"/>
    <w:rsid w:val="00586394"/>
    <w:rsid w:val="005919FC"/>
    <w:rsid w:val="00595EA2"/>
    <w:rsid w:val="005A0FBB"/>
    <w:rsid w:val="005B163A"/>
    <w:rsid w:val="005B4A37"/>
    <w:rsid w:val="005B63DF"/>
    <w:rsid w:val="005B7B61"/>
    <w:rsid w:val="005C4CE5"/>
    <w:rsid w:val="005C672F"/>
    <w:rsid w:val="005D145F"/>
    <w:rsid w:val="005D457C"/>
    <w:rsid w:val="005D49FA"/>
    <w:rsid w:val="005D7F4D"/>
    <w:rsid w:val="005E4C2B"/>
    <w:rsid w:val="005E4F3A"/>
    <w:rsid w:val="005F3268"/>
    <w:rsid w:val="005F406B"/>
    <w:rsid w:val="00605B60"/>
    <w:rsid w:val="00606B0B"/>
    <w:rsid w:val="00622D6F"/>
    <w:rsid w:val="00625561"/>
    <w:rsid w:val="0063002F"/>
    <w:rsid w:val="00635C11"/>
    <w:rsid w:val="006424CA"/>
    <w:rsid w:val="0064340F"/>
    <w:rsid w:val="00646A1F"/>
    <w:rsid w:val="006550B6"/>
    <w:rsid w:val="00663C6E"/>
    <w:rsid w:val="00665700"/>
    <w:rsid w:val="006725E7"/>
    <w:rsid w:val="00673BA2"/>
    <w:rsid w:val="00675011"/>
    <w:rsid w:val="0067662F"/>
    <w:rsid w:val="00676970"/>
    <w:rsid w:val="006829D3"/>
    <w:rsid w:val="0068513A"/>
    <w:rsid w:val="006903F2"/>
    <w:rsid w:val="006933CC"/>
    <w:rsid w:val="00694672"/>
    <w:rsid w:val="00695287"/>
    <w:rsid w:val="00697910"/>
    <w:rsid w:val="006A7C73"/>
    <w:rsid w:val="006B14CD"/>
    <w:rsid w:val="006B2D17"/>
    <w:rsid w:val="006B33CB"/>
    <w:rsid w:val="006B74F2"/>
    <w:rsid w:val="006C32AE"/>
    <w:rsid w:val="006D2A4B"/>
    <w:rsid w:val="006D4467"/>
    <w:rsid w:val="006D4D61"/>
    <w:rsid w:val="006E0527"/>
    <w:rsid w:val="006F228A"/>
    <w:rsid w:val="00702144"/>
    <w:rsid w:val="00712992"/>
    <w:rsid w:val="007156B3"/>
    <w:rsid w:val="0072131D"/>
    <w:rsid w:val="00721D81"/>
    <w:rsid w:val="00726CE0"/>
    <w:rsid w:val="00731A64"/>
    <w:rsid w:val="00740CB4"/>
    <w:rsid w:val="00746B0C"/>
    <w:rsid w:val="00750E1A"/>
    <w:rsid w:val="007533E2"/>
    <w:rsid w:val="00757F36"/>
    <w:rsid w:val="007657E2"/>
    <w:rsid w:val="0076609A"/>
    <w:rsid w:val="0076666D"/>
    <w:rsid w:val="007775B3"/>
    <w:rsid w:val="00782B43"/>
    <w:rsid w:val="007903C8"/>
    <w:rsid w:val="00790767"/>
    <w:rsid w:val="007A2C3E"/>
    <w:rsid w:val="007A6131"/>
    <w:rsid w:val="007B0CDF"/>
    <w:rsid w:val="007B2D3A"/>
    <w:rsid w:val="007B3230"/>
    <w:rsid w:val="007C2951"/>
    <w:rsid w:val="007C4F93"/>
    <w:rsid w:val="007D17B7"/>
    <w:rsid w:val="007D181D"/>
    <w:rsid w:val="007D2A9C"/>
    <w:rsid w:val="007D39CB"/>
    <w:rsid w:val="007D475D"/>
    <w:rsid w:val="007D6BB0"/>
    <w:rsid w:val="007E6562"/>
    <w:rsid w:val="007E6781"/>
    <w:rsid w:val="00804E1F"/>
    <w:rsid w:val="00805834"/>
    <w:rsid w:val="0081201F"/>
    <w:rsid w:val="0081416B"/>
    <w:rsid w:val="00821D13"/>
    <w:rsid w:val="0083068D"/>
    <w:rsid w:val="00837998"/>
    <w:rsid w:val="008418B8"/>
    <w:rsid w:val="00850551"/>
    <w:rsid w:val="00850E54"/>
    <w:rsid w:val="0086041B"/>
    <w:rsid w:val="00872B5F"/>
    <w:rsid w:val="0087322F"/>
    <w:rsid w:val="00880056"/>
    <w:rsid w:val="00887D39"/>
    <w:rsid w:val="00890394"/>
    <w:rsid w:val="008934A1"/>
    <w:rsid w:val="00894AEB"/>
    <w:rsid w:val="00895725"/>
    <w:rsid w:val="00895AAA"/>
    <w:rsid w:val="00895D59"/>
    <w:rsid w:val="008A251D"/>
    <w:rsid w:val="008A479E"/>
    <w:rsid w:val="008A77C8"/>
    <w:rsid w:val="008B4DA4"/>
    <w:rsid w:val="008C0292"/>
    <w:rsid w:val="008C1F43"/>
    <w:rsid w:val="008C51C7"/>
    <w:rsid w:val="008C7035"/>
    <w:rsid w:val="008D264D"/>
    <w:rsid w:val="008E633A"/>
    <w:rsid w:val="008E6486"/>
    <w:rsid w:val="008F2696"/>
    <w:rsid w:val="008F76B6"/>
    <w:rsid w:val="009018C0"/>
    <w:rsid w:val="00903CAB"/>
    <w:rsid w:val="00920F10"/>
    <w:rsid w:val="009226B3"/>
    <w:rsid w:val="00924561"/>
    <w:rsid w:val="009419DB"/>
    <w:rsid w:val="0095612D"/>
    <w:rsid w:val="00960976"/>
    <w:rsid w:val="009613EA"/>
    <w:rsid w:val="00970DB4"/>
    <w:rsid w:val="0098372F"/>
    <w:rsid w:val="009839CA"/>
    <w:rsid w:val="00986AF6"/>
    <w:rsid w:val="009916BB"/>
    <w:rsid w:val="009932E6"/>
    <w:rsid w:val="00994FA4"/>
    <w:rsid w:val="009A0098"/>
    <w:rsid w:val="009B544F"/>
    <w:rsid w:val="009C063E"/>
    <w:rsid w:val="009D0071"/>
    <w:rsid w:val="009D02D2"/>
    <w:rsid w:val="009D4477"/>
    <w:rsid w:val="009D528E"/>
    <w:rsid w:val="009D55D1"/>
    <w:rsid w:val="009E232E"/>
    <w:rsid w:val="009E62B1"/>
    <w:rsid w:val="009F48E4"/>
    <w:rsid w:val="009F493D"/>
    <w:rsid w:val="00A00D68"/>
    <w:rsid w:val="00A00F0A"/>
    <w:rsid w:val="00A041CF"/>
    <w:rsid w:val="00A13765"/>
    <w:rsid w:val="00A142BA"/>
    <w:rsid w:val="00A14396"/>
    <w:rsid w:val="00A21442"/>
    <w:rsid w:val="00A23924"/>
    <w:rsid w:val="00A30E66"/>
    <w:rsid w:val="00A34025"/>
    <w:rsid w:val="00A34832"/>
    <w:rsid w:val="00A34D0F"/>
    <w:rsid w:val="00A374ED"/>
    <w:rsid w:val="00A402B9"/>
    <w:rsid w:val="00A42E2B"/>
    <w:rsid w:val="00A44255"/>
    <w:rsid w:val="00A45260"/>
    <w:rsid w:val="00A468A3"/>
    <w:rsid w:val="00A53618"/>
    <w:rsid w:val="00A55348"/>
    <w:rsid w:val="00A5633D"/>
    <w:rsid w:val="00A56991"/>
    <w:rsid w:val="00A7166A"/>
    <w:rsid w:val="00A71F98"/>
    <w:rsid w:val="00A75CCF"/>
    <w:rsid w:val="00A9042C"/>
    <w:rsid w:val="00A94D25"/>
    <w:rsid w:val="00AA1738"/>
    <w:rsid w:val="00AA327A"/>
    <w:rsid w:val="00AB1255"/>
    <w:rsid w:val="00AB2BB1"/>
    <w:rsid w:val="00AB391A"/>
    <w:rsid w:val="00AC1AB8"/>
    <w:rsid w:val="00AC6D22"/>
    <w:rsid w:val="00AD0EA6"/>
    <w:rsid w:val="00B01B88"/>
    <w:rsid w:val="00B065C5"/>
    <w:rsid w:val="00B0760B"/>
    <w:rsid w:val="00B07A22"/>
    <w:rsid w:val="00B1130C"/>
    <w:rsid w:val="00B15EDF"/>
    <w:rsid w:val="00B2620F"/>
    <w:rsid w:val="00B27D4D"/>
    <w:rsid w:val="00B34267"/>
    <w:rsid w:val="00B51014"/>
    <w:rsid w:val="00B638C5"/>
    <w:rsid w:val="00B65C30"/>
    <w:rsid w:val="00B77DB4"/>
    <w:rsid w:val="00B96353"/>
    <w:rsid w:val="00BA1E9A"/>
    <w:rsid w:val="00BA3EB3"/>
    <w:rsid w:val="00BA57C9"/>
    <w:rsid w:val="00BB3DA0"/>
    <w:rsid w:val="00BB6985"/>
    <w:rsid w:val="00BC7227"/>
    <w:rsid w:val="00BC7A13"/>
    <w:rsid w:val="00BD08D7"/>
    <w:rsid w:val="00BD16E0"/>
    <w:rsid w:val="00BD6957"/>
    <w:rsid w:val="00BE4E00"/>
    <w:rsid w:val="00BE6CB0"/>
    <w:rsid w:val="00BF1B44"/>
    <w:rsid w:val="00BF1C83"/>
    <w:rsid w:val="00BF1CD7"/>
    <w:rsid w:val="00BF7B2C"/>
    <w:rsid w:val="00C02F70"/>
    <w:rsid w:val="00C0420D"/>
    <w:rsid w:val="00C060FC"/>
    <w:rsid w:val="00C13C42"/>
    <w:rsid w:val="00C155CD"/>
    <w:rsid w:val="00C21335"/>
    <w:rsid w:val="00C238ED"/>
    <w:rsid w:val="00C274BD"/>
    <w:rsid w:val="00C3607F"/>
    <w:rsid w:val="00C449ED"/>
    <w:rsid w:val="00C548F8"/>
    <w:rsid w:val="00C573B0"/>
    <w:rsid w:val="00C6288F"/>
    <w:rsid w:val="00C64614"/>
    <w:rsid w:val="00C660FC"/>
    <w:rsid w:val="00C700C2"/>
    <w:rsid w:val="00C72F90"/>
    <w:rsid w:val="00C74B3C"/>
    <w:rsid w:val="00C76616"/>
    <w:rsid w:val="00C84B17"/>
    <w:rsid w:val="00C90BC6"/>
    <w:rsid w:val="00CA01FB"/>
    <w:rsid w:val="00CA166A"/>
    <w:rsid w:val="00CB70EA"/>
    <w:rsid w:val="00CC1F14"/>
    <w:rsid w:val="00CC1F82"/>
    <w:rsid w:val="00CC30E1"/>
    <w:rsid w:val="00CD7B92"/>
    <w:rsid w:val="00CE60A7"/>
    <w:rsid w:val="00CE66B4"/>
    <w:rsid w:val="00CF2EB7"/>
    <w:rsid w:val="00D0363C"/>
    <w:rsid w:val="00D043D5"/>
    <w:rsid w:val="00D10582"/>
    <w:rsid w:val="00D11AD7"/>
    <w:rsid w:val="00D22D7C"/>
    <w:rsid w:val="00D3313C"/>
    <w:rsid w:val="00D354F9"/>
    <w:rsid w:val="00D43F79"/>
    <w:rsid w:val="00D46723"/>
    <w:rsid w:val="00D51653"/>
    <w:rsid w:val="00D60908"/>
    <w:rsid w:val="00D76710"/>
    <w:rsid w:val="00D8488C"/>
    <w:rsid w:val="00D918D2"/>
    <w:rsid w:val="00D93B22"/>
    <w:rsid w:val="00DA30A4"/>
    <w:rsid w:val="00DA7647"/>
    <w:rsid w:val="00DB027C"/>
    <w:rsid w:val="00DB64A0"/>
    <w:rsid w:val="00DB699A"/>
    <w:rsid w:val="00DB7F9B"/>
    <w:rsid w:val="00DC7182"/>
    <w:rsid w:val="00DC7223"/>
    <w:rsid w:val="00DD10B8"/>
    <w:rsid w:val="00DD4B68"/>
    <w:rsid w:val="00DE1E52"/>
    <w:rsid w:val="00DE3966"/>
    <w:rsid w:val="00E033CA"/>
    <w:rsid w:val="00E120F0"/>
    <w:rsid w:val="00E15480"/>
    <w:rsid w:val="00E17050"/>
    <w:rsid w:val="00E27499"/>
    <w:rsid w:val="00E27D6E"/>
    <w:rsid w:val="00E334C0"/>
    <w:rsid w:val="00E33A1E"/>
    <w:rsid w:val="00E41AF4"/>
    <w:rsid w:val="00E507F3"/>
    <w:rsid w:val="00E54C42"/>
    <w:rsid w:val="00E553AC"/>
    <w:rsid w:val="00E72B33"/>
    <w:rsid w:val="00E84A6E"/>
    <w:rsid w:val="00E90C52"/>
    <w:rsid w:val="00E92F61"/>
    <w:rsid w:val="00EA1830"/>
    <w:rsid w:val="00EA1A04"/>
    <w:rsid w:val="00EA7069"/>
    <w:rsid w:val="00EA70CE"/>
    <w:rsid w:val="00EB2DAB"/>
    <w:rsid w:val="00ED0F6D"/>
    <w:rsid w:val="00EE4105"/>
    <w:rsid w:val="00EF2FB4"/>
    <w:rsid w:val="00EF4786"/>
    <w:rsid w:val="00F078BE"/>
    <w:rsid w:val="00F12E38"/>
    <w:rsid w:val="00F12F89"/>
    <w:rsid w:val="00F135C8"/>
    <w:rsid w:val="00F138E9"/>
    <w:rsid w:val="00F139A6"/>
    <w:rsid w:val="00F13F31"/>
    <w:rsid w:val="00F22875"/>
    <w:rsid w:val="00F240E0"/>
    <w:rsid w:val="00F25B19"/>
    <w:rsid w:val="00F25DC1"/>
    <w:rsid w:val="00F26888"/>
    <w:rsid w:val="00F301C8"/>
    <w:rsid w:val="00F30618"/>
    <w:rsid w:val="00F315E1"/>
    <w:rsid w:val="00F319C8"/>
    <w:rsid w:val="00F43367"/>
    <w:rsid w:val="00F43C40"/>
    <w:rsid w:val="00F47F1E"/>
    <w:rsid w:val="00F5023E"/>
    <w:rsid w:val="00F537FF"/>
    <w:rsid w:val="00F539EB"/>
    <w:rsid w:val="00F767D7"/>
    <w:rsid w:val="00F812AB"/>
    <w:rsid w:val="00F95F2B"/>
    <w:rsid w:val="00F95FF1"/>
    <w:rsid w:val="00FA07C6"/>
    <w:rsid w:val="00FA091E"/>
    <w:rsid w:val="00FA1A7A"/>
    <w:rsid w:val="00FA410F"/>
    <w:rsid w:val="00FD201C"/>
    <w:rsid w:val="00FE7FC2"/>
    <w:rsid w:val="00FF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4"/>
  </w:style>
  <w:style w:type="paragraph" w:styleId="Titre1">
    <w:name w:val="heading 1"/>
    <w:basedOn w:val="Normal"/>
    <w:next w:val="Normal"/>
    <w:link w:val="Titre1Car"/>
    <w:uiPriority w:val="9"/>
    <w:qFormat/>
    <w:rsid w:val="00384B5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4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6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4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B4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brut">
    <w:name w:val="Plain Text"/>
    <w:basedOn w:val="Normal"/>
    <w:link w:val="TextebrutCar"/>
    <w:uiPriority w:val="99"/>
    <w:unhideWhenUsed/>
    <w:rsid w:val="00020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20B4C"/>
    <w:rPr>
      <w:rFonts w:ascii="Consolas" w:hAnsi="Consolas" w:cs="Tahoma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9"/>
    <w:rsid w:val="00126D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En-tte">
    <w:name w:val="header"/>
    <w:basedOn w:val="Normal"/>
    <w:link w:val="En-tt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F6D"/>
    <w:rPr>
      <w:rFonts w:ascii="Tahoma" w:hAnsi="Tahoma" w:cs="Tahoma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ED0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0F6D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F6D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F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60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8B4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8B4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8B4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8B4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B4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4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B4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4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B4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B4DA4"/>
    <w:rPr>
      <w:b/>
      <w:bCs/>
    </w:rPr>
  </w:style>
  <w:style w:type="character" w:styleId="Accentuation">
    <w:name w:val="Emphasis"/>
    <w:basedOn w:val="Policepardfaut"/>
    <w:uiPriority w:val="20"/>
    <w:qFormat/>
    <w:rsid w:val="008B4DA4"/>
    <w:rPr>
      <w:i/>
      <w:iCs/>
    </w:rPr>
  </w:style>
  <w:style w:type="paragraph" w:styleId="Sansinterligne">
    <w:name w:val="No Spacing"/>
    <w:uiPriority w:val="1"/>
    <w:qFormat/>
    <w:rsid w:val="008B4DA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4DA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4DA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B4DA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DA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B4DA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B4DA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B4DA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B4DA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B4DA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4DA4"/>
    <w:pPr>
      <w:outlineLvl w:val="9"/>
    </w:pPr>
  </w:style>
  <w:style w:type="table" w:customStyle="1" w:styleId="Grilledutableau1">
    <w:name w:val="Grille du tableau1"/>
    <w:basedOn w:val="TableauNormal"/>
    <w:next w:val="Grilledutableau"/>
    <w:uiPriority w:val="59"/>
    <w:rsid w:val="00292AF6"/>
    <w:pPr>
      <w:spacing w:after="0" w:line="240" w:lineRule="auto"/>
    </w:pPr>
    <w:rPr>
      <w:rFonts w:eastAsiaTheme="minorHAnsi"/>
      <w:lang w:val="fr-F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\Downloads\Modele-Protocole-201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C95F5-3DDD-4FC2-A5B8-164395BF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Modele-Protocole-2012.dotx</Template>
  <TotalTime>539</TotalTime>
  <Pages>7</Pages>
  <Words>1069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37</cp:revision>
  <dcterms:created xsi:type="dcterms:W3CDTF">2012-12-19T15:53:00Z</dcterms:created>
  <dcterms:modified xsi:type="dcterms:W3CDTF">2013-01-29T19:58:00Z</dcterms:modified>
</cp:coreProperties>
</file>